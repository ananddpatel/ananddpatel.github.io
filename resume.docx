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50C1" w14:textId="5BAE3497" w:rsidR="00320560" w:rsidRPr="004D7064" w:rsidRDefault="0047530D" w:rsidP="006E2AA7">
      <w:pPr>
        <w:pStyle w:val="Title"/>
        <w:jc w:val="center"/>
        <w:rPr>
          <w:b/>
          <w:sz w:val="36"/>
        </w:rPr>
      </w:pPr>
      <w:r>
        <w:rPr>
          <w:b/>
          <w:sz w:val="36"/>
        </w:rPr>
        <w:softHyphen/>
      </w:r>
      <w:r>
        <w:rPr>
          <w:b/>
          <w:sz w:val="36"/>
        </w:rPr>
        <w:softHyphen/>
      </w:r>
      <w:r>
        <w:rPr>
          <w:b/>
          <w:sz w:val="36"/>
        </w:rPr>
        <w:softHyphen/>
      </w:r>
      <w:r>
        <w:rPr>
          <w:b/>
          <w:sz w:val="36"/>
        </w:rPr>
        <w:softHyphen/>
      </w:r>
      <w:r>
        <w:rPr>
          <w:b/>
          <w:sz w:val="36"/>
        </w:rPr>
        <w:softHyphen/>
      </w:r>
      <w:sdt>
        <w:sdtPr>
          <w:rPr>
            <w:b/>
            <w:color w:val="000000" w:themeColor="text1"/>
            <w:sz w:val="28"/>
          </w:rPr>
          <w:alias w:val="Author"/>
          <w:tag w:val=""/>
          <w:id w:val="-1057703664"/>
          <w:placeholder>
            <w:docPart w:val="4E784740B80B46A786B7F12128F7745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EndPr/>
        <w:sdtContent>
          <w:r w:rsidRPr="00071C61">
            <w:rPr>
              <w:b/>
              <w:color w:val="000000" w:themeColor="text1"/>
              <w:sz w:val="28"/>
            </w:rPr>
            <w:t>Anand Patel</w:t>
          </w:r>
        </w:sdtContent>
      </w:sdt>
    </w:p>
    <w:p w14:paraId="080405FC" w14:textId="77777777" w:rsidR="00320560" w:rsidRPr="00C97CD6" w:rsidRDefault="004D7064" w:rsidP="006E2AA7">
      <w:pPr>
        <w:jc w:val="center"/>
        <w:rPr>
          <w:rFonts w:asciiTheme="majorHAnsi" w:hAnsiTheme="majorHAnsi"/>
          <w:sz w:val="18"/>
        </w:rPr>
      </w:pPr>
      <w:r w:rsidRPr="00C97CD6">
        <w:rPr>
          <w:rFonts w:asciiTheme="majorHAnsi" w:hAnsiTheme="majorHAnsi"/>
          <w:sz w:val="18"/>
        </w:rPr>
        <w:t>302-2415 Jane Street</w:t>
      </w:r>
      <w:r w:rsidR="00320560" w:rsidRPr="00C97CD6">
        <w:rPr>
          <w:rFonts w:asciiTheme="majorHAnsi" w:hAnsiTheme="majorHAnsi"/>
          <w:sz w:val="18"/>
        </w:rPr>
        <w:t xml:space="preserve"> | </w:t>
      </w:r>
      <w:r w:rsidRPr="00C97CD6">
        <w:rPr>
          <w:rFonts w:asciiTheme="majorHAnsi" w:hAnsiTheme="majorHAnsi"/>
          <w:sz w:val="18"/>
        </w:rPr>
        <w:t>Toronto, Ontario M3M 1A9</w:t>
      </w:r>
      <w:r w:rsidR="00320560" w:rsidRPr="00C97CD6">
        <w:rPr>
          <w:rFonts w:asciiTheme="majorHAnsi" w:hAnsiTheme="majorHAnsi"/>
          <w:sz w:val="18"/>
        </w:rPr>
        <w:t xml:space="preserve"> | </w:t>
      </w:r>
      <w:r w:rsidRPr="00C97CD6">
        <w:rPr>
          <w:rFonts w:asciiTheme="majorHAnsi" w:hAnsiTheme="majorHAnsi"/>
          <w:sz w:val="18"/>
        </w:rPr>
        <w:t>(647) 522-0726</w:t>
      </w:r>
      <w:r w:rsidR="00320560" w:rsidRPr="00C97CD6">
        <w:rPr>
          <w:rFonts w:asciiTheme="majorHAnsi" w:hAnsiTheme="majorHAnsi"/>
          <w:sz w:val="18"/>
        </w:rPr>
        <w:t xml:space="preserve"> | </w:t>
      </w:r>
      <w:hyperlink r:id="rId8" w:history="1">
        <w:r w:rsidR="0047530D" w:rsidRPr="00C97CD6">
          <w:rPr>
            <w:rStyle w:val="Hyperlink"/>
            <w:rFonts w:asciiTheme="majorHAnsi" w:hAnsiTheme="majorHAnsi"/>
            <w:sz w:val="18"/>
          </w:rPr>
          <w:t>anandpatel3@hotmail.com</w:t>
        </w:r>
      </w:hyperlink>
    </w:p>
    <w:p w14:paraId="1D66506B" w14:textId="77777777" w:rsidR="008B665B" w:rsidRPr="00C97CD6" w:rsidRDefault="0047530D" w:rsidP="006E2AA7">
      <w:pPr>
        <w:jc w:val="center"/>
        <w:rPr>
          <w:rStyle w:val="Hyperlink"/>
          <w:rFonts w:asciiTheme="majorHAnsi" w:hAnsiTheme="majorHAnsi"/>
          <w:sz w:val="18"/>
        </w:rPr>
      </w:pPr>
      <w:r w:rsidRPr="00C97CD6">
        <w:rPr>
          <w:rFonts w:asciiTheme="majorHAnsi" w:hAnsiTheme="majorHAnsi"/>
          <w:sz w:val="18"/>
        </w:rPr>
        <w:t xml:space="preserve"> </w:t>
      </w:r>
      <w:r w:rsidRPr="00C97CD6">
        <w:rPr>
          <w:rFonts w:asciiTheme="majorHAnsi" w:hAnsiTheme="majorHAnsi"/>
          <w:b/>
          <w:sz w:val="18"/>
        </w:rPr>
        <w:t>Website</w:t>
      </w:r>
      <w:r w:rsidRPr="00C97CD6">
        <w:rPr>
          <w:rFonts w:asciiTheme="majorHAnsi" w:hAnsiTheme="majorHAnsi"/>
          <w:sz w:val="18"/>
        </w:rPr>
        <w:t xml:space="preserve">: </w:t>
      </w:r>
      <w:hyperlink r:id="rId9" w:history="1">
        <w:r w:rsidRPr="00C97CD6">
          <w:rPr>
            <w:rStyle w:val="Hyperlink"/>
            <w:rFonts w:asciiTheme="majorHAnsi" w:hAnsiTheme="majorHAnsi"/>
            <w:sz w:val="18"/>
          </w:rPr>
          <w:t>ananddpatel.github.io</w:t>
        </w:r>
      </w:hyperlink>
      <w:r w:rsidRPr="00C97CD6">
        <w:rPr>
          <w:rFonts w:asciiTheme="majorHAnsi" w:hAnsiTheme="majorHAnsi"/>
          <w:sz w:val="18"/>
        </w:rPr>
        <w:t xml:space="preserve"> | </w:t>
      </w:r>
      <w:r w:rsidRPr="00C97CD6">
        <w:rPr>
          <w:rFonts w:asciiTheme="majorHAnsi" w:hAnsiTheme="majorHAnsi"/>
          <w:b/>
          <w:sz w:val="18"/>
        </w:rPr>
        <w:t>Github</w:t>
      </w:r>
      <w:r w:rsidRPr="00C97CD6">
        <w:rPr>
          <w:rFonts w:asciiTheme="majorHAnsi" w:hAnsiTheme="majorHAnsi"/>
          <w:sz w:val="18"/>
        </w:rPr>
        <w:t xml:space="preserve">: </w:t>
      </w:r>
      <w:hyperlink r:id="rId10" w:history="1">
        <w:r w:rsidRPr="00C97CD6">
          <w:rPr>
            <w:rStyle w:val="Hyperlink"/>
            <w:rFonts w:asciiTheme="majorHAnsi" w:hAnsiTheme="majorHAnsi"/>
            <w:sz w:val="18"/>
          </w:rPr>
          <w:t>github.com/ananddpatel</w:t>
        </w:r>
      </w:hyperlink>
      <w:r w:rsidRPr="00C97CD6">
        <w:rPr>
          <w:rFonts w:asciiTheme="majorHAnsi" w:hAnsiTheme="majorHAnsi"/>
          <w:sz w:val="18"/>
        </w:rPr>
        <w:t xml:space="preserve"> |</w:t>
      </w:r>
      <w:r w:rsidR="00B16504" w:rsidRPr="00C97CD6">
        <w:rPr>
          <w:rFonts w:asciiTheme="majorHAnsi" w:hAnsiTheme="majorHAnsi"/>
          <w:sz w:val="18"/>
        </w:rPr>
        <w:t xml:space="preserve"> </w:t>
      </w:r>
      <w:r w:rsidR="00B16504" w:rsidRPr="00C97CD6">
        <w:rPr>
          <w:rFonts w:asciiTheme="majorHAnsi" w:hAnsiTheme="majorHAnsi"/>
          <w:b/>
          <w:sz w:val="18"/>
        </w:rPr>
        <w:t>Linkedin:</w:t>
      </w:r>
      <w:r w:rsidRPr="00C97CD6">
        <w:rPr>
          <w:rFonts w:asciiTheme="majorHAnsi" w:hAnsiTheme="majorHAnsi"/>
          <w:sz w:val="18"/>
        </w:rPr>
        <w:t xml:space="preserve"> </w:t>
      </w:r>
      <w:hyperlink r:id="rId11" w:history="1">
        <w:r w:rsidRPr="00C97CD6">
          <w:rPr>
            <w:rStyle w:val="Hyperlink"/>
            <w:rFonts w:asciiTheme="majorHAnsi" w:hAnsiTheme="majorHAnsi"/>
            <w:sz w:val="18"/>
          </w:rPr>
          <w:t>linkedin.com/in/ananddpatel</w:t>
        </w:r>
      </w:hyperlink>
    </w:p>
    <w:p w14:paraId="7927D15D" w14:textId="77777777" w:rsidR="008B665B" w:rsidRDefault="008B665B" w:rsidP="006E2AA7">
      <w:pPr>
        <w:jc w:val="center"/>
      </w:pPr>
    </w:p>
    <w:tbl>
      <w:tblPr>
        <w:tblStyle w:val="TableGrid1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4815"/>
        <w:gridCol w:w="2556"/>
        <w:gridCol w:w="1985"/>
      </w:tblGrid>
      <w:tr w:rsidR="0068022E" w:rsidRPr="00C5154B" w14:paraId="4CD5D4DF" w14:textId="77777777" w:rsidTr="00902EBD">
        <w:trPr>
          <w:jc w:val="center"/>
        </w:trPr>
        <w:tc>
          <w:tcPr>
            <w:tcW w:w="7371" w:type="dxa"/>
            <w:gridSpan w:val="2"/>
            <w:tcMar>
              <w:bottom w:w="0" w:type="dxa"/>
              <w:right w:w="144" w:type="dxa"/>
            </w:tcMar>
            <w:vAlign w:val="bottom"/>
          </w:tcPr>
          <w:p w14:paraId="1DB49829" w14:textId="77777777" w:rsidR="0068022E" w:rsidRPr="00B16504" w:rsidRDefault="0068022E" w:rsidP="0068022E">
            <w:pPr>
              <w:pStyle w:val="Heading1"/>
              <w:rPr>
                <w:b/>
              </w:rPr>
            </w:pPr>
            <w:r w:rsidRPr="00902EBD">
              <w:rPr>
                <w:b/>
                <w:color w:val="000000" w:themeColor="text1"/>
                <w:sz w:val="22"/>
              </w:rPr>
              <w:t>Skills</w:t>
            </w:r>
          </w:p>
        </w:tc>
        <w:tc>
          <w:tcPr>
            <w:tcW w:w="1985" w:type="dxa"/>
          </w:tcPr>
          <w:p w14:paraId="343E15C4" w14:textId="77777777" w:rsidR="0068022E" w:rsidRPr="00C5154B" w:rsidRDefault="0068022E" w:rsidP="0068022E">
            <w:pPr>
              <w:pStyle w:val="Heading1"/>
            </w:pPr>
          </w:p>
        </w:tc>
      </w:tr>
      <w:tr w:rsidR="0068022E" w:rsidRPr="00B16504" w14:paraId="5EC78772" w14:textId="77777777" w:rsidTr="00902EBD">
        <w:trPr>
          <w:jc w:val="center"/>
        </w:trPr>
        <w:tc>
          <w:tcPr>
            <w:tcW w:w="4815" w:type="dxa"/>
            <w:tcMar>
              <w:bottom w:w="29" w:type="dxa"/>
              <w:right w:w="144" w:type="dxa"/>
            </w:tcMar>
          </w:tcPr>
          <w:p w14:paraId="42545297" w14:textId="6A319940" w:rsidR="0068022E" w:rsidRPr="00B16504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B16504">
              <w:rPr>
                <w:rFonts w:asciiTheme="majorHAnsi" w:hAnsiTheme="majorHAnsi"/>
                <w:sz w:val="18"/>
              </w:rPr>
              <w:t xml:space="preserve">HTML5, CSS, Javascript, </w:t>
            </w:r>
            <w:r>
              <w:rPr>
                <w:rFonts w:asciiTheme="majorHAnsi" w:hAnsiTheme="majorHAnsi"/>
                <w:sz w:val="18"/>
              </w:rPr>
              <w:t>Angular</w:t>
            </w:r>
            <w:r w:rsidR="004E6D84">
              <w:rPr>
                <w:rFonts w:asciiTheme="majorHAnsi" w:hAnsiTheme="majorHAnsi"/>
                <w:sz w:val="18"/>
              </w:rPr>
              <w:t xml:space="preserve"> 6+</w:t>
            </w:r>
            <w:r w:rsidRPr="00B16504">
              <w:rPr>
                <w:rFonts w:asciiTheme="majorHAnsi" w:hAnsiTheme="majorHAnsi"/>
                <w:sz w:val="18"/>
              </w:rPr>
              <w:t>, VueJS</w:t>
            </w:r>
            <w:r>
              <w:rPr>
                <w:rFonts w:asciiTheme="majorHAnsi" w:hAnsiTheme="majorHAnsi"/>
                <w:sz w:val="18"/>
              </w:rPr>
              <w:t xml:space="preserve">, </w:t>
            </w:r>
            <w:r w:rsidR="00BB326A">
              <w:rPr>
                <w:rFonts w:asciiTheme="majorHAnsi" w:hAnsiTheme="majorHAnsi"/>
                <w:sz w:val="18"/>
              </w:rPr>
              <w:t>React</w:t>
            </w:r>
          </w:p>
          <w:p w14:paraId="37F1540E" w14:textId="0BD10A37" w:rsidR="0068022E" w:rsidRPr="000A2AD4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  <w:lang w:val="fr-CA"/>
              </w:rPr>
            </w:pPr>
            <w:r w:rsidRPr="000A2AD4">
              <w:rPr>
                <w:rFonts w:asciiTheme="majorHAnsi" w:hAnsiTheme="majorHAnsi"/>
                <w:sz w:val="18"/>
                <w:lang w:val="fr-CA"/>
              </w:rPr>
              <w:t>NodeJS, Typescript, PHP, Laravel, Python, Java</w:t>
            </w:r>
            <w:r w:rsidR="00BB326A">
              <w:rPr>
                <w:rFonts w:asciiTheme="majorHAnsi" w:hAnsiTheme="majorHAnsi"/>
                <w:sz w:val="18"/>
                <w:lang w:val="fr-CA"/>
              </w:rPr>
              <w:t xml:space="preserve">, Spring Boot, </w:t>
            </w:r>
            <w:r w:rsidR="00BB326A">
              <w:rPr>
                <w:rFonts w:asciiTheme="majorHAnsi" w:hAnsiTheme="majorHAnsi"/>
                <w:sz w:val="18"/>
              </w:rPr>
              <w:t>Redux</w:t>
            </w:r>
          </w:p>
          <w:p w14:paraId="33951C5F" w14:textId="07127FE4" w:rsidR="0068022E" w:rsidRPr="0068022E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68022E">
              <w:rPr>
                <w:rFonts w:asciiTheme="majorHAnsi" w:hAnsiTheme="majorHAnsi"/>
                <w:sz w:val="18"/>
              </w:rPr>
              <w:t>Jenkins</w:t>
            </w:r>
            <w:r>
              <w:rPr>
                <w:rFonts w:asciiTheme="majorHAnsi" w:hAnsiTheme="majorHAnsi"/>
                <w:sz w:val="18"/>
              </w:rPr>
              <w:t>,</w:t>
            </w:r>
            <w:r w:rsidRPr="00B16504">
              <w:rPr>
                <w:rFonts w:asciiTheme="majorHAnsi" w:hAnsiTheme="majorHAnsi"/>
                <w:sz w:val="18"/>
              </w:rPr>
              <w:t xml:space="preserve"> </w:t>
            </w:r>
            <w:r w:rsidR="00BB326A">
              <w:rPr>
                <w:rFonts w:asciiTheme="majorHAnsi" w:hAnsiTheme="majorHAnsi"/>
                <w:sz w:val="18"/>
              </w:rPr>
              <w:t>Splunk, Dynatrace, Docker, Linux</w:t>
            </w:r>
            <w:r w:rsidR="00132017">
              <w:rPr>
                <w:rFonts w:asciiTheme="majorHAnsi" w:hAnsiTheme="majorHAnsi"/>
                <w:sz w:val="18"/>
              </w:rPr>
              <w:t>, JBoss</w:t>
            </w:r>
          </w:p>
          <w:p w14:paraId="6B2BB237" w14:textId="68B5E5AA" w:rsidR="0068022E" w:rsidRPr="00B16504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B16504">
              <w:rPr>
                <w:rFonts w:asciiTheme="majorHAnsi" w:hAnsiTheme="majorHAnsi"/>
                <w:sz w:val="18"/>
              </w:rPr>
              <w:t xml:space="preserve">Git, MySQL, </w:t>
            </w:r>
            <w:r>
              <w:rPr>
                <w:rFonts w:asciiTheme="majorHAnsi" w:hAnsiTheme="majorHAnsi"/>
                <w:sz w:val="18"/>
              </w:rPr>
              <w:t xml:space="preserve">MongoDB, </w:t>
            </w:r>
            <w:r w:rsidR="00BB326A">
              <w:rPr>
                <w:rFonts w:asciiTheme="majorHAnsi" w:hAnsiTheme="majorHAnsi"/>
                <w:sz w:val="18"/>
              </w:rPr>
              <w:t>Redis, Apache Kafka</w:t>
            </w:r>
          </w:p>
        </w:tc>
        <w:tc>
          <w:tcPr>
            <w:tcW w:w="4541" w:type="dxa"/>
            <w:gridSpan w:val="2"/>
          </w:tcPr>
          <w:p w14:paraId="4CFD78BD" w14:textId="493A963C" w:rsidR="0068022E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 xml:space="preserve">ExpressJS, Microservices architecture, </w:t>
            </w:r>
            <w:r w:rsidRPr="00B16504">
              <w:rPr>
                <w:rFonts w:asciiTheme="majorHAnsi" w:hAnsiTheme="majorHAnsi"/>
                <w:sz w:val="18"/>
              </w:rPr>
              <w:t>REST API development, JSON, AJAX</w:t>
            </w:r>
          </w:p>
          <w:p w14:paraId="67A25290" w14:textId="32C17403" w:rsidR="0068022E" w:rsidRPr="0068022E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68022E">
              <w:rPr>
                <w:rFonts w:asciiTheme="majorHAnsi" w:hAnsiTheme="majorHAnsi"/>
                <w:sz w:val="18"/>
              </w:rPr>
              <w:t xml:space="preserve">Bootstrap, </w:t>
            </w:r>
            <w:r w:rsidR="00E356F9">
              <w:rPr>
                <w:rFonts w:asciiTheme="majorHAnsi" w:hAnsiTheme="majorHAnsi"/>
                <w:sz w:val="18"/>
              </w:rPr>
              <w:t>Tailwind</w:t>
            </w:r>
            <w:r w:rsidR="00E356F9" w:rsidRPr="0068022E">
              <w:rPr>
                <w:rFonts w:asciiTheme="majorHAnsi" w:hAnsiTheme="majorHAnsi"/>
                <w:sz w:val="18"/>
              </w:rPr>
              <w:t xml:space="preserve"> </w:t>
            </w:r>
            <w:r w:rsidR="00E356F9">
              <w:rPr>
                <w:rFonts w:asciiTheme="majorHAnsi" w:hAnsiTheme="majorHAnsi"/>
                <w:sz w:val="18"/>
              </w:rPr>
              <w:t xml:space="preserve">CSS, </w:t>
            </w:r>
            <w:r w:rsidRPr="0068022E">
              <w:rPr>
                <w:rFonts w:asciiTheme="majorHAnsi" w:hAnsiTheme="majorHAnsi"/>
                <w:sz w:val="18"/>
              </w:rPr>
              <w:t>Responsive web design</w:t>
            </w:r>
            <w:r w:rsidR="00E356F9">
              <w:rPr>
                <w:rFonts w:asciiTheme="majorHAnsi" w:hAnsiTheme="majorHAnsi"/>
                <w:sz w:val="18"/>
              </w:rPr>
              <w:t xml:space="preserve">, </w:t>
            </w:r>
          </w:p>
          <w:p w14:paraId="3091A72F" w14:textId="6F883B22" w:rsidR="0068022E" w:rsidRPr="00B16504" w:rsidRDefault="0068022E" w:rsidP="0068022E">
            <w:pPr>
              <w:pStyle w:val="ListBullet"/>
              <w:numPr>
                <w:ilvl w:val="0"/>
                <w:numId w:val="23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Agile, Scrum</w:t>
            </w:r>
          </w:p>
        </w:tc>
      </w:tr>
    </w:tbl>
    <w:tbl>
      <w:tblPr>
        <w:tblStyle w:val="TableGrid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1795"/>
        <w:gridCol w:w="5576"/>
        <w:gridCol w:w="1985"/>
      </w:tblGrid>
      <w:tr w:rsidR="0068022E" w:rsidRPr="00C5154B" w14:paraId="7C4B469B" w14:textId="77777777" w:rsidTr="00491622">
        <w:trPr>
          <w:trHeight w:val="104"/>
          <w:jc w:val="center"/>
        </w:trPr>
        <w:tc>
          <w:tcPr>
            <w:tcW w:w="7371" w:type="dxa"/>
            <w:gridSpan w:val="2"/>
            <w:tcMar>
              <w:bottom w:w="0" w:type="dxa"/>
              <w:right w:w="144" w:type="dxa"/>
            </w:tcMar>
            <w:vAlign w:val="bottom"/>
          </w:tcPr>
          <w:p w14:paraId="430ABF19" w14:textId="6B2F6104" w:rsidR="0068022E" w:rsidRPr="008B665B" w:rsidRDefault="0068022E" w:rsidP="0068022E">
            <w:pPr>
              <w:pStyle w:val="Heading1"/>
              <w:rPr>
                <w:b/>
                <w:color w:val="000000" w:themeColor="text1"/>
              </w:rPr>
            </w:pPr>
            <w:r w:rsidRPr="00902EBD">
              <w:rPr>
                <w:b/>
                <w:color w:val="000000" w:themeColor="text1"/>
                <w:sz w:val="22"/>
              </w:rPr>
              <w:t>Work Experience</w:t>
            </w:r>
          </w:p>
        </w:tc>
        <w:tc>
          <w:tcPr>
            <w:tcW w:w="1985" w:type="dxa"/>
          </w:tcPr>
          <w:p w14:paraId="0E5209B6" w14:textId="77777777" w:rsidR="0068022E" w:rsidRPr="00C5154B" w:rsidRDefault="0068022E" w:rsidP="0068022E">
            <w:pPr>
              <w:pStyle w:val="Heading1"/>
            </w:pPr>
          </w:p>
        </w:tc>
      </w:tr>
      <w:tr w:rsidR="00A66FF8" w:rsidRPr="00C5154B" w14:paraId="32B62059" w14:textId="77777777" w:rsidTr="00491622">
        <w:trPr>
          <w:trHeight w:val="104"/>
          <w:jc w:val="center"/>
        </w:trPr>
        <w:tc>
          <w:tcPr>
            <w:tcW w:w="7371" w:type="dxa"/>
            <w:gridSpan w:val="2"/>
            <w:tcMar>
              <w:bottom w:w="0" w:type="dxa"/>
              <w:right w:w="144" w:type="dxa"/>
            </w:tcMar>
            <w:vAlign w:val="center"/>
          </w:tcPr>
          <w:p w14:paraId="459510BD" w14:textId="3774199E" w:rsidR="00A66FF8" w:rsidRPr="00902EBD" w:rsidRDefault="00A66FF8" w:rsidP="00A66FF8">
            <w:pPr>
              <w:rPr>
                <w:rStyle w:val="Emphasis"/>
                <w:rFonts w:asciiTheme="majorHAnsi" w:hAnsiTheme="majorHAnsi"/>
                <w:b/>
                <w:i w:val="0"/>
              </w:rPr>
            </w:pPr>
            <w:r>
              <w:rPr>
                <w:rStyle w:val="Emphasis"/>
                <w:rFonts w:asciiTheme="majorHAnsi" w:hAnsiTheme="majorHAnsi"/>
                <w:b/>
                <w:i w:val="0"/>
              </w:rPr>
              <w:t xml:space="preserve">TD Bank | </w:t>
            </w:r>
            <w:r w:rsidRPr="00A66FF8">
              <w:rPr>
                <w:rStyle w:val="Emphasis"/>
                <w:rFonts w:asciiTheme="majorHAnsi" w:hAnsiTheme="majorHAnsi"/>
              </w:rPr>
              <w:t>Senior Software Developer</w:t>
            </w:r>
          </w:p>
        </w:tc>
        <w:tc>
          <w:tcPr>
            <w:tcW w:w="1985" w:type="dxa"/>
          </w:tcPr>
          <w:p w14:paraId="02AFF0D0" w14:textId="779CA133" w:rsidR="00A66FF8" w:rsidRPr="00902EBD" w:rsidRDefault="00A66FF8" w:rsidP="00A66FF8">
            <w:pPr>
              <w:jc w:val="right"/>
              <w:rPr>
                <w:rFonts w:asciiTheme="majorHAnsi" w:hAnsiTheme="majorHAnsi"/>
                <w:b/>
                <w:sz w:val="18"/>
              </w:rPr>
            </w:pPr>
            <w:r>
              <w:rPr>
                <w:rFonts w:asciiTheme="majorHAnsi" w:hAnsiTheme="majorHAnsi"/>
                <w:b/>
                <w:sz w:val="18"/>
              </w:rPr>
              <w:t>Nov 201</w:t>
            </w:r>
            <w:r w:rsidR="00D67943">
              <w:rPr>
                <w:rFonts w:asciiTheme="majorHAnsi" w:hAnsiTheme="majorHAnsi"/>
                <w:b/>
                <w:sz w:val="18"/>
              </w:rPr>
              <w:t>8</w:t>
            </w:r>
            <w:bookmarkStart w:id="0" w:name="_GoBack"/>
            <w:bookmarkEnd w:id="0"/>
            <w:r>
              <w:rPr>
                <w:rFonts w:asciiTheme="majorHAnsi" w:hAnsiTheme="majorHAnsi"/>
                <w:b/>
                <w:sz w:val="18"/>
              </w:rPr>
              <w:t xml:space="preserve"> - Present</w:t>
            </w:r>
          </w:p>
        </w:tc>
      </w:tr>
      <w:tr w:rsidR="00192D83" w:rsidRPr="00C5154B" w14:paraId="5E8736CD" w14:textId="77777777" w:rsidTr="00491622">
        <w:trPr>
          <w:trHeight w:val="2769"/>
          <w:jc w:val="center"/>
        </w:trPr>
        <w:tc>
          <w:tcPr>
            <w:tcW w:w="9356" w:type="dxa"/>
            <w:gridSpan w:val="3"/>
            <w:tcMar>
              <w:bottom w:w="0" w:type="dxa"/>
              <w:right w:w="144" w:type="dxa"/>
            </w:tcMar>
            <w:vAlign w:val="center"/>
          </w:tcPr>
          <w:p w14:paraId="6B46E112" w14:textId="7147DD10" w:rsidR="00192D83" w:rsidRDefault="00192D83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b/>
                <w:iCs/>
              </w:rPr>
            </w:pPr>
            <w:r w:rsidRPr="00192D83">
              <w:rPr>
                <w:rFonts w:asciiTheme="majorHAnsi" w:hAnsiTheme="majorHAnsi"/>
                <w:iCs/>
                <w:sz w:val="18"/>
              </w:rPr>
              <w:t>Developed and maintaine</w:t>
            </w:r>
            <w:r>
              <w:rPr>
                <w:rFonts w:asciiTheme="majorHAnsi" w:hAnsiTheme="majorHAnsi"/>
                <w:iCs/>
                <w:sz w:val="18"/>
              </w:rPr>
              <w:t>d Angular 6+</w:t>
            </w:r>
            <w:r w:rsidR="00BB326A">
              <w:rPr>
                <w:rFonts w:asciiTheme="majorHAnsi" w:hAnsiTheme="majorHAnsi"/>
                <w:iCs/>
                <w:sz w:val="18"/>
              </w:rPr>
              <w:t xml:space="preserve"> application using, </w:t>
            </w:r>
            <w:r>
              <w:rPr>
                <w:rFonts w:asciiTheme="majorHAnsi" w:hAnsiTheme="majorHAnsi"/>
                <w:iCs/>
                <w:sz w:val="18"/>
              </w:rPr>
              <w:t>Java Spring Framework</w:t>
            </w:r>
            <w:r w:rsidR="00BB326A">
              <w:rPr>
                <w:rFonts w:asciiTheme="majorHAnsi" w:hAnsiTheme="majorHAnsi"/>
                <w:iCs/>
                <w:sz w:val="18"/>
              </w:rPr>
              <w:t>, MongoDB, and Apache Kafka</w:t>
            </w:r>
          </w:p>
          <w:p w14:paraId="19356C4C" w14:textId="46143C02" w:rsidR="00192D83" w:rsidRDefault="00192D83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</w:pPr>
            <w:r w:rsidRPr="00192D83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Developed solution to render dynamic components developed by many teams and projects within TD</w:t>
            </w:r>
          </w:p>
          <w:p w14:paraId="114EF112" w14:textId="270875BA" w:rsidR="00192D83" w:rsidRDefault="00192D83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</w:pP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Maintained ownership</w:t>
            </w:r>
            <w:r w:rsidR="00BB326A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 xml:space="preserve"> and coordinated </w:t>
            </w: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integration with my</w:t>
            </w:r>
            <w:r w:rsidR="00BB326A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 xml:space="preserve"> project</w:t>
            </w: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 xml:space="preserve"> with other apps across TD</w:t>
            </w:r>
            <w:r w:rsidR="00132017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 xml:space="preserve"> using REST APIs and distributed Kafka streams</w:t>
            </w:r>
          </w:p>
          <w:p w14:paraId="0A9916F9" w14:textId="4D406E6D" w:rsidR="00132017" w:rsidRDefault="00132017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</w:pP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Led the sprint planning and grooming meetings with business partners to ensure development requirements are met to achieve timely delivery of project</w:t>
            </w:r>
          </w:p>
          <w:p w14:paraId="1CFF261E" w14:textId="40738B39" w:rsidR="00192D83" w:rsidRDefault="00BB326A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</w:pP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 xml:space="preserve">Successfully coordinated multiple production releases between projects involving UI, Jboss Web server, DB, and Microservice components with </w:t>
            </w:r>
            <w:r w:rsidR="00132017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zero downtime deployments</w:t>
            </w:r>
          </w:p>
          <w:p w14:paraId="2D0BEA9E" w14:textId="47A4D3E4" w:rsidR="00BB326A" w:rsidRDefault="00BB326A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</w:pP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Monitor and maintain production data in collaboration with users, business partners, and stakeholders</w:t>
            </w:r>
          </w:p>
          <w:p w14:paraId="3C4086F8" w14:textId="166A92E9" w:rsidR="00BB326A" w:rsidRDefault="00BB326A" w:rsidP="00192D83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</w:pPr>
            <w:r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Perform code review with peers</w:t>
            </w:r>
            <w:r w:rsidR="00132017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 xml:space="preserve"> to ensure code quality standards are met along with utilizing Jenkins pipelines for CI/CD</w:t>
            </w:r>
          </w:p>
          <w:p w14:paraId="7270700A" w14:textId="2636FB5A" w:rsidR="00192D83" w:rsidRPr="00132017" w:rsidRDefault="00A83BD5" w:rsidP="00132017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bCs/>
                <w:iCs/>
                <w:sz w:val="18"/>
                <w:szCs w:val="18"/>
              </w:rPr>
            </w:pPr>
            <w:r w:rsidRPr="00A83BD5">
              <w:rPr>
                <w:rStyle w:val="Emphasis"/>
                <w:rFonts w:asciiTheme="majorHAnsi" w:hAnsiTheme="majorHAnsi"/>
                <w:bCs/>
                <w:i w:val="0"/>
                <w:sz w:val="18"/>
                <w:szCs w:val="18"/>
              </w:rPr>
              <w:t>Developed scripts and micro apps to aid in development, testing, and maintenance of staging environments</w:t>
            </w:r>
          </w:p>
        </w:tc>
      </w:tr>
      <w:tr w:rsidR="00A66FF8" w:rsidRPr="00C5154B" w14:paraId="69C7DB6F" w14:textId="77777777" w:rsidTr="00491622">
        <w:trPr>
          <w:trHeight w:val="104"/>
          <w:jc w:val="center"/>
        </w:trPr>
        <w:tc>
          <w:tcPr>
            <w:tcW w:w="7371" w:type="dxa"/>
            <w:gridSpan w:val="2"/>
            <w:tcMar>
              <w:bottom w:w="0" w:type="dxa"/>
              <w:right w:w="144" w:type="dxa"/>
            </w:tcMar>
            <w:vAlign w:val="center"/>
          </w:tcPr>
          <w:p w14:paraId="0037A5D3" w14:textId="591858F5" w:rsidR="00A66FF8" w:rsidRPr="00902EBD" w:rsidRDefault="00A66FF8" w:rsidP="00A66FF8">
            <w:pPr>
              <w:rPr>
                <w:b/>
              </w:rPr>
            </w:pPr>
            <w:r w:rsidRPr="00902EBD">
              <w:rPr>
                <w:rStyle w:val="Emphasis"/>
                <w:rFonts w:asciiTheme="majorHAnsi" w:hAnsiTheme="majorHAnsi"/>
                <w:b/>
                <w:i w:val="0"/>
              </w:rPr>
              <w:t>TATA Consultancy Services</w:t>
            </w:r>
            <w:r w:rsidRPr="00902EBD">
              <w:rPr>
                <w:rStyle w:val="Emphasis"/>
                <w:rFonts w:asciiTheme="majorHAnsi" w:hAnsiTheme="majorHAnsi"/>
                <w:b/>
              </w:rPr>
              <w:t xml:space="preserve"> </w:t>
            </w:r>
            <w:r w:rsidRPr="00902EBD">
              <w:rPr>
                <w:rStyle w:val="Emphasis"/>
                <w:rFonts w:asciiTheme="majorHAnsi" w:hAnsiTheme="majorHAnsi"/>
                <w:i w:val="0"/>
              </w:rPr>
              <w:t>|</w:t>
            </w:r>
            <w:r w:rsidRPr="00902EBD">
              <w:rPr>
                <w:rStyle w:val="Emphasis"/>
                <w:rFonts w:asciiTheme="majorHAnsi" w:hAnsiTheme="majorHAnsi"/>
                <w:b/>
              </w:rPr>
              <w:t xml:space="preserve"> </w:t>
            </w:r>
            <w:r w:rsidRPr="00902EBD">
              <w:rPr>
                <w:rStyle w:val="Emphasis"/>
                <w:rFonts w:asciiTheme="majorHAnsi" w:hAnsiTheme="majorHAnsi"/>
              </w:rPr>
              <w:t>Angular 5 &amp; NodeJS Developer</w:t>
            </w:r>
          </w:p>
        </w:tc>
        <w:tc>
          <w:tcPr>
            <w:tcW w:w="1985" w:type="dxa"/>
          </w:tcPr>
          <w:p w14:paraId="71E142AD" w14:textId="2EDA3DEB" w:rsidR="00A66FF8" w:rsidRPr="00902EBD" w:rsidRDefault="00A66FF8" w:rsidP="00A66FF8">
            <w:pPr>
              <w:jc w:val="right"/>
              <w:rPr>
                <w:rFonts w:asciiTheme="majorHAnsi" w:hAnsiTheme="majorHAnsi"/>
                <w:b/>
                <w:color w:val="000000" w:themeColor="text1"/>
                <w:sz w:val="18"/>
              </w:rPr>
            </w:pPr>
            <w:r w:rsidRPr="00902EBD">
              <w:rPr>
                <w:rFonts w:asciiTheme="majorHAnsi" w:hAnsiTheme="majorHAnsi"/>
                <w:b/>
                <w:sz w:val="18"/>
              </w:rPr>
              <w:t xml:space="preserve">Dec 2017 – </w:t>
            </w:r>
            <w:r>
              <w:rPr>
                <w:rFonts w:asciiTheme="majorHAnsi" w:hAnsiTheme="majorHAnsi"/>
                <w:b/>
                <w:sz w:val="18"/>
              </w:rPr>
              <w:t>Nov 201</w:t>
            </w:r>
            <w:r w:rsidR="00D67943">
              <w:rPr>
                <w:rFonts w:asciiTheme="majorHAnsi" w:hAnsiTheme="majorHAnsi"/>
                <w:b/>
                <w:sz w:val="18"/>
              </w:rPr>
              <w:t>8</w:t>
            </w:r>
          </w:p>
        </w:tc>
      </w:tr>
      <w:tr w:rsidR="00A66FF8" w:rsidRPr="00C5154B" w14:paraId="7FD332EB" w14:textId="77777777" w:rsidTr="00491622">
        <w:trPr>
          <w:trHeight w:val="104"/>
          <w:jc w:val="center"/>
        </w:trPr>
        <w:tc>
          <w:tcPr>
            <w:tcW w:w="9356" w:type="dxa"/>
            <w:gridSpan w:val="3"/>
          </w:tcPr>
          <w:p w14:paraId="10FDB5D8" w14:textId="67F90AA0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Develop</w:t>
            </w:r>
            <w:r w:rsidR="00192D83">
              <w:rPr>
                <w:rFonts w:asciiTheme="majorHAnsi" w:hAnsiTheme="majorHAnsi"/>
                <w:sz w:val="18"/>
              </w:rPr>
              <w:t>ed</w:t>
            </w:r>
            <w:r w:rsidRPr="00C3408D">
              <w:rPr>
                <w:rFonts w:asciiTheme="majorHAnsi" w:hAnsiTheme="majorHAnsi"/>
                <w:sz w:val="18"/>
              </w:rPr>
              <w:t xml:space="preserve"> Angular 5 application using Redux design pattern.</w:t>
            </w:r>
          </w:p>
          <w:p w14:paraId="7035C8AD" w14:textId="555346CB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Develop</w:t>
            </w:r>
            <w:r w:rsidR="00192D83">
              <w:rPr>
                <w:rFonts w:asciiTheme="majorHAnsi" w:hAnsiTheme="majorHAnsi"/>
                <w:sz w:val="18"/>
              </w:rPr>
              <w:t>ed</w:t>
            </w:r>
            <w:r w:rsidRPr="00C3408D">
              <w:rPr>
                <w:rFonts w:asciiTheme="majorHAnsi" w:hAnsiTheme="majorHAnsi"/>
                <w:sz w:val="18"/>
              </w:rPr>
              <w:t xml:space="preserve"> Nodejs and MongoDB backend using microservices architecture.</w:t>
            </w:r>
          </w:p>
          <w:p w14:paraId="5A60914D" w14:textId="77777777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Integration with multiple applications and services within large scale intranet.</w:t>
            </w:r>
          </w:p>
          <w:p w14:paraId="05A95E6C" w14:textId="77777777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Developed Proof of concept features to solve business problems and saved ~$35k.</w:t>
            </w:r>
          </w:p>
          <w:p w14:paraId="4D980C9B" w14:textId="1032804D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 xml:space="preserve">Upgraded application from </w:t>
            </w:r>
            <w:r>
              <w:rPr>
                <w:rFonts w:asciiTheme="majorHAnsi" w:hAnsiTheme="majorHAnsi"/>
                <w:sz w:val="18"/>
              </w:rPr>
              <w:t>A</w:t>
            </w:r>
            <w:r w:rsidRPr="00C3408D">
              <w:rPr>
                <w:rFonts w:asciiTheme="majorHAnsi" w:hAnsiTheme="majorHAnsi"/>
                <w:sz w:val="18"/>
              </w:rPr>
              <w:t xml:space="preserve">ngular 4 with outdated custom webpack configuration to industry standard </w:t>
            </w:r>
          </w:p>
          <w:p w14:paraId="5D287910" w14:textId="77777777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Developed solutions to solve time consuming process of developing services for generating and updating Mock data for development and testing to reduce Developer and QA downtime.</w:t>
            </w:r>
          </w:p>
          <w:p w14:paraId="32DDE2B3" w14:textId="77777777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>Facilitated application wide refactor to follow best practices and make development easier and more intuitive</w:t>
            </w:r>
          </w:p>
          <w:p w14:paraId="161A08E0" w14:textId="65BD8681" w:rsidR="00A66FF8" w:rsidRDefault="00A66FF8" w:rsidP="00A66FF8">
            <w:pPr>
              <w:pStyle w:val="ListBullet"/>
              <w:numPr>
                <w:ilvl w:val="0"/>
                <w:numId w:val="30"/>
              </w:numPr>
              <w:spacing w:after="0"/>
              <w:ind w:left="641" w:hanging="357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Utilize Jenkins, IBM UrbanCode Deploy, and IBM Bluemix to build and deploy applications and services.</w:t>
            </w:r>
          </w:p>
        </w:tc>
      </w:tr>
      <w:tr w:rsidR="00A66FF8" w:rsidRPr="00C5154B" w14:paraId="54B014BE" w14:textId="77777777" w:rsidTr="00491622">
        <w:trPr>
          <w:trHeight w:val="104"/>
          <w:jc w:val="center"/>
        </w:trPr>
        <w:tc>
          <w:tcPr>
            <w:tcW w:w="7371" w:type="dxa"/>
            <w:gridSpan w:val="2"/>
            <w:shd w:val="clear" w:color="auto" w:fill="auto"/>
            <w:tcMar>
              <w:bottom w:w="0" w:type="dxa"/>
              <w:right w:w="144" w:type="dxa"/>
            </w:tcMar>
            <w:vAlign w:val="center"/>
          </w:tcPr>
          <w:p w14:paraId="31011388" w14:textId="4D91A73C" w:rsidR="00A66FF8" w:rsidRPr="00C5154B" w:rsidRDefault="00A66FF8" w:rsidP="00A66FF8">
            <w:r w:rsidRPr="00902EBD">
              <w:rPr>
                <w:rStyle w:val="Emphasis"/>
                <w:rFonts w:asciiTheme="majorHAnsi" w:hAnsiTheme="majorHAnsi"/>
                <w:b/>
                <w:i w:val="0"/>
              </w:rPr>
              <w:t>NRI Global Inc.</w:t>
            </w:r>
            <w:r>
              <w:rPr>
                <w:rStyle w:val="Emphasis"/>
                <w:rFonts w:asciiTheme="majorHAnsi" w:hAnsiTheme="majorHAnsi"/>
                <w:i w:val="0"/>
              </w:rPr>
              <w:t xml:space="preserve"> </w:t>
            </w:r>
            <w:r w:rsidRPr="006E2AA7">
              <w:rPr>
                <w:rStyle w:val="Emphasis"/>
                <w:rFonts w:asciiTheme="majorHAnsi" w:hAnsiTheme="majorHAnsi"/>
                <w:i w:val="0"/>
              </w:rPr>
              <w:t>|</w:t>
            </w:r>
            <w:r w:rsidRPr="006E2AA7">
              <w:rPr>
                <w:rStyle w:val="Emphasis"/>
                <w:rFonts w:asciiTheme="majorHAnsi" w:hAnsiTheme="majorHAnsi"/>
              </w:rPr>
              <w:t xml:space="preserve"> </w:t>
            </w:r>
            <w:r>
              <w:rPr>
                <w:rStyle w:val="Emphasis"/>
                <w:rFonts w:asciiTheme="majorHAnsi" w:hAnsiTheme="majorHAnsi"/>
              </w:rPr>
              <w:t>PHP Web Developer</w:t>
            </w:r>
          </w:p>
        </w:tc>
        <w:tc>
          <w:tcPr>
            <w:tcW w:w="1985" w:type="dxa"/>
          </w:tcPr>
          <w:p w14:paraId="1157143D" w14:textId="77777777" w:rsidR="00A66FF8" w:rsidRPr="00902EBD" w:rsidRDefault="00A66FF8" w:rsidP="00A66FF8">
            <w:pPr>
              <w:jc w:val="right"/>
              <w:rPr>
                <w:rFonts w:asciiTheme="majorHAnsi" w:hAnsiTheme="majorHAnsi"/>
                <w:b/>
                <w:sz w:val="18"/>
              </w:rPr>
            </w:pPr>
            <w:r w:rsidRPr="00902EBD">
              <w:rPr>
                <w:rFonts w:asciiTheme="majorHAnsi" w:hAnsiTheme="majorHAnsi"/>
                <w:b/>
                <w:sz w:val="18"/>
              </w:rPr>
              <w:t>Sept 2017 – Dec 2017</w:t>
            </w:r>
          </w:p>
        </w:tc>
      </w:tr>
      <w:tr w:rsidR="00A66FF8" w:rsidRPr="00C5154B" w14:paraId="1AD3224C" w14:textId="77777777" w:rsidTr="00491622">
        <w:trPr>
          <w:trHeight w:val="104"/>
          <w:jc w:val="center"/>
        </w:trPr>
        <w:tc>
          <w:tcPr>
            <w:tcW w:w="9356" w:type="dxa"/>
            <w:gridSpan w:val="3"/>
          </w:tcPr>
          <w:p w14:paraId="457F10A4" w14:textId="1D77CF31" w:rsidR="00A66FF8" w:rsidRPr="00C3408D" w:rsidRDefault="00A66FF8" w:rsidP="00A66FF8">
            <w:pPr>
              <w:pStyle w:val="ListBullet"/>
              <w:numPr>
                <w:ilvl w:val="1"/>
                <w:numId w:val="28"/>
              </w:numPr>
              <w:spacing w:after="0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Developed</w:t>
            </w:r>
            <w:r w:rsidRPr="00C3408D">
              <w:rPr>
                <w:rFonts w:asciiTheme="majorHAnsi" w:hAnsiTheme="majorHAnsi"/>
                <w:sz w:val="18"/>
              </w:rPr>
              <w:t xml:space="preserve"> php Laravel backend of ecommerce site and internal </w:t>
            </w:r>
            <w:r>
              <w:rPr>
                <w:rFonts w:asciiTheme="majorHAnsi" w:hAnsiTheme="majorHAnsi"/>
                <w:sz w:val="18"/>
              </w:rPr>
              <w:t>application</w:t>
            </w:r>
            <w:r w:rsidRPr="00C3408D">
              <w:rPr>
                <w:rFonts w:asciiTheme="majorHAnsi" w:hAnsiTheme="majorHAnsi"/>
                <w:sz w:val="18"/>
              </w:rPr>
              <w:t xml:space="preserve"> that controls all business</w:t>
            </w:r>
            <w:r>
              <w:rPr>
                <w:rFonts w:asciiTheme="majorHAnsi" w:hAnsiTheme="majorHAnsi"/>
                <w:sz w:val="18"/>
              </w:rPr>
              <w:t xml:space="preserve"> </w:t>
            </w:r>
            <w:r w:rsidRPr="00C3408D">
              <w:rPr>
                <w:rFonts w:asciiTheme="majorHAnsi" w:hAnsiTheme="majorHAnsi"/>
                <w:sz w:val="18"/>
              </w:rPr>
              <w:t>operations</w:t>
            </w:r>
            <w:r>
              <w:rPr>
                <w:rFonts w:asciiTheme="majorHAnsi" w:hAnsiTheme="majorHAnsi"/>
                <w:sz w:val="18"/>
              </w:rPr>
              <w:t>.</w:t>
            </w:r>
          </w:p>
          <w:p w14:paraId="6B4A3F55" w14:textId="77777777" w:rsidR="00132017" w:rsidRDefault="00A66FF8" w:rsidP="00132017">
            <w:pPr>
              <w:pStyle w:val="ListBullet"/>
              <w:numPr>
                <w:ilvl w:val="1"/>
                <w:numId w:val="28"/>
              </w:numPr>
              <w:spacing w:after="0"/>
              <w:rPr>
                <w:rFonts w:asciiTheme="majorHAnsi" w:hAnsiTheme="majorHAnsi"/>
                <w:sz w:val="18"/>
              </w:rPr>
            </w:pPr>
            <w:r w:rsidRPr="00C3408D">
              <w:rPr>
                <w:rFonts w:asciiTheme="majorHAnsi" w:hAnsiTheme="majorHAnsi"/>
                <w:sz w:val="18"/>
              </w:rPr>
              <w:t xml:space="preserve">Built APIs to facilitate communication between internal and ecommerce site </w:t>
            </w:r>
          </w:p>
          <w:p w14:paraId="2B774D09" w14:textId="6249F871" w:rsidR="00A66FF8" w:rsidRPr="0068022E" w:rsidRDefault="00132017" w:rsidP="00132017">
            <w:pPr>
              <w:pStyle w:val="ListBullet"/>
              <w:numPr>
                <w:ilvl w:val="1"/>
                <w:numId w:val="28"/>
              </w:numPr>
              <w:spacing w:after="0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</w:rPr>
              <w:t>Migrated from legacy php application to new Laravel systems with zero downtime</w:t>
            </w:r>
            <w:r w:rsidR="00A66FF8">
              <w:rPr>
                <w:rFonts w:asciiTheme="majorHAnsi" w:hAnsiTheme="majorHAnsi"/>
                <w:sz w:val="18"/>
              </w:rPr>
              <w:t>.</w:t>
            </w:r>
          </w:p>
        </w:tc>
      </w:tr>
      <w:tr w:rsidR="00A66FF8" w:rsidRPr="00B16504" w14:paraId="217C2EE3" w14:textId="77777777" w:rsidTr="00491622">
        <w:trPr>
          <w:trHeight w:val="37"/>
          <w:jc w:val="center"/>
        </w:trPr>
        <w:tc>
          <w:tcPr>
            <w:tcW w:w="1795" w:type="dxa"/>
            <w:tcMar>
              <w:bottom w:w="29" w:type="dxa"/>
              <w:right w:w="144" w:type="dxa"/>
            </w:tcMar>
          </w:tcPr>
          <w:p w14:paraId="7DD6DFDD" w14:textId="77777777" w:rsidR="00A66FF8" w:rsidRPr="00F82CF3" w:rsidRDefault="00A66FF8" w:rsidP="00A66FF8">
            <w:pPr>
              <w:rPr>
                <w:rFonts w:asciiTheme="majorHAnsi" w:hAnsiTheme="majorHAnsi"/>
                <w:b/>
                <w:sz w:val="18"/>
              </w:rPr>
            </w:pPr>
            <w:r w:rsidRPr="00902EBD">
              <w:rPr>
                <w:rStyle w:val="Heading1Char"/>
                <w:b/>
                <w:color w:val="000000" w:themeColor="text1"/>
                <w:sz w:val="22"/>
              </w:rPr>
              <w:t>PROJECTS</w:t>
            </w:r>
            <w:r>
              <w:rPr>
                <w:rFonts w:asciiTheme="majorHAnsi" w:hAnsiTheme="majorHAnsi"/>
                <w:b/>
                <w:sz w:val="18"/>
              </w:rPr>
              <w:t xml:space="preserve"> </w:t>
            </w:r>
          </w:p>
        </w:tc>
        <w:tc>
          <w:tcPr>
            <w:tcW w:w="7561" w:type="dxa"/>
            <w:gridSpan w:val="2"/>
          </w:tcPr>
          <w:p w14:paraId="37570C35" w14:textId="77777777" w:rsidR="00A66FF8" w:rsidRPr="00B16504" w:rsidRDefault="00A66FF8" w:rsidP="00A66FF8">
            <w:pPr>
              <w:jc w:val="right"/>
              <w:rPr>
                <w:rFonts w:asciiTheme="majorHAnsi" w:hAnsiTheme="majorHAnsi"/>
                <w:sz w:val="14"/>
              </w:rPr>
            </w:pPr>
            <w:r w:rsidRPr="00B16504">
              <w:rPr>
                <w:rFonts w:asciiTheme="majorHAnsi" w:hAnsiTheme="majorHAnsi"/>
                <w:sz w:val="18"/>
              </w:rPr>
              <w:t>*</w:t>
            </w:r>
            <w:r>
              <w:rPr>
                <w:rFonts w:asciiTheme="majorHAnsi" w:hAnsiTheme="majorHAnsi"/>
                <w:sz w:val="16"/>
              </w:rPr>
              <w:t>Additional links</w:t>
            </w:r>
            <w:r w:rsidRPr="00B16504">
              <w:rPr>
                <w:rFonts w:asciiTheme="majorHAnsi" w:hAnsiTheme="majorHAnsi"/>
                <w:sz w:val="16"/>
              </w:rPr>
              <w:t xml:space="preserve"> on my website</w:t>
            </w:r>
          </w:p>
        </w:tc>
      </w:tr>
      <w:tr w:rsidR="009930BF" w:rsidRPr="00B16504" w14:paraId="4591779D" w14:textId="77777777" w:rsidTr="00491622">
        <w:trPr>
          <w:trHeight w:val="37"/>
          <w:jc w:val="center"/>
        </w:trPr>
        <w:tc>
          <w:tcPr>
            <w:tcW w:w="1795" w:type="dxa"/>
            <w:tcMar>
              <w:bottom w:w="29" w:type="dxa"/>
              <w:right w:w="144" w:type="dxa"/>
            </w:tcMar>
          </w:tcPr>
          <w:p w14:paraId="467FD89E" w14:textId="072300D5" w:rsidR="009930BF" w:rsidRPr="00902EBD" w:rsidRDefault="009930BF" w:rsidP="009930BF">
            <w:pPr>
              <w:rPr>
                <w:rStyle w:val="Heading1Char"/>
                <w:b/>
                <w:color w:val="000000" w:themeColor="text1"/>
                <w:sz w:val="22"/>
              </w:rPr>
            </w:pPr>
            <w:r>
              <w:rPr>
                <w:rStyle w:val="Emphasis"/>
                <w:rFonts w:asciiTheme="majorHAnsi" w:hAnsiTheme="majorHAnsi"/>
                <w:b/>
                <w:color w:val="000000" w:themeColor="text1"/>
              </w:rPr>
              <w:t>MakeQRMenu</w:t>
            </w:r>
          </w:p>
        </w:tc>
        <w:tc>
          <w:tcPr>
            <w:tcW w:w="7561" w:type="dxa"/>
            <w:gridSpan w:val="2"/>
          </w:tcPr>
          <w:p w14:paraId="31A5ED68" w14:textId="633A61C2" w:rsidR="009930BF" w:rsidRPr="00B16504" w:rsidRDefault="007F0400" w:rsidP="009930BF">
            <w:pPr>
              <w:jc w:val="right"/>
              <w:rPr>
                <w:rFonts w:asciiTheme="majorHAnsi" w:hAnsiTheme="majorHAnsi"/>
                <w:sz w:val="18"/>
              </w:rPr>
            </w:pPr>
            <w:hyperlink r:id="rId12" w:history="1">
              <w:r w:rsidR="009930BF">
                <w:rPr>
                  <w:rStyle w:val="Hyperlink"/>
                  <w:rFonts w:asciiTheme="majorHAnsi" w:hAnsiTheme="majorHAnsi"/>
                  <w:sz w:val="18"/>
                </w:rPr>
                <w:t>makeqrmenu.com</w:t>
              </w:r>
            </w:hyperlink>
          </w:p>
        </w:tc>
      </w:tr>
      <w:tr w:rsidR="009930BF" w:rsidRPr="00B16504" w14:paraId="0F56AF36" w14:textId="77777777" w:rsidTr="00491622">
        <w:trPr>
          <w:trHeight w:val="37"/>
          <w:jc w:val="center"/>
        </w:trPr>
        <w:tc>
          <w:tcPr>
            <w:tcW w:w="9356" w:type="dxa"/>
            <w:gridSpan w:val="3"/>
            <w:tcMar>
              <w:bottom w:w="29" w:type="dxa"/>
              <w:right w:w="144" w:type="dxa"/>
            </w:tcMar>
          </w:tcPr>
          <w:p w14:paraId="565E5616" w14:textId="77777777" w:rsidR="009930BF" w:rsidRPr="009930BF" w:rsidRDefault="009930BF" w:rsidP="009930BF">
            <w:pPr>
              <w:pStyle w:val="ListBullet"/>
              <w:numPr>
                <w:ilvl w:val="1"/>
                <w:numId w:val="33"/>
              </w:numPr>
              <w:spacing w:after="0"/>
              <w:rPr>
                <w:rFonts w:asciiTheme="majorHAnsi" w:hAnsiTheme="majorHAnsi"/>
                <w:sz w:val="18"/>
              </w:rPr>
            </w:pPr>
            <w:r w:rsidRPr="009930BF">
              <w:rPr>
                <w:rFonts w:asciiTheme="majorHAnsi" w:hAnsiTheme="majorHAnsi"/>
                <w:sz w:val="18"/>
                <w:lang w:val="en-CA"/>
              </w:rPr>
              <w:t xml:space="preserve">Create a </w:t>
            </w:r>
            <w:r>
              <w:rPr>
                <w:rFonts w:asciiTheme="majorHAnsi" w:hAnsiTheme="majorHAnsi"/>
                <w:sz w:val="18"/>
                <w:lang w:val="en-CA"/>
              </w:rPr>
              <w:t xml:space="preserve">contactless </w:t>
            </w:r>
            <w:r w:rsidRPr="009930BF">
              <w:rPr>
                <w:rFonts w:asciiTheme="majorHAnsi" w:hAnsiTheme="majorHAnsi"/>
                <w:sz w:val="18"/>
                <w:lang w:val="en-CA"/>
              </w:rPr>
              <w:t>menu restaurant menu linked to</w:t>
            </w:r>
            <w:r>
              <w:rPr>
                <w:rFonts w:asciiTheme="majorHAnsi" w:hAnsiTheme="majorHAnsi"/>
                <w:sz w:val="18"/>
                <w:lang w:val="en-CA"/>
              </w:rPr>
              <w:t xml:space="preserve"> a QR code for customers to scan for easy access</w:t>
            </w:r>
          </w:p>
          <w:p w14:paraId="26C28435" w14:textId="092E7580" w:rsidR="009930BF" w:rsidRPr="00B16504" w:rsidRDefault="009930BF" w:rsidP="009930BF">
            <w:pPr>
              <w:pStyle w:val="ListBullet"/>
              <w:numPr>
                <w:ilvl w:val="1"/>
                <w:numId w:val="33"/>
              </w:numPr>
              <w:spacing w:after="0"/>
              <w:rPr>
                <w:rFonts w:asciiTheme="majorHAnsi" w:hAnsiTheme="majorHAnsi"/>
                <w:sz w:val="18"/>
              </w:rPr>
            </w:pPr>
            <w:r>
              <w:rPr>
                <w:rFonts w:asciiTheme="majorHAnsi" w:hAnsiTheme="majorHAnsi"/>
                <w:sz w:val="18"/>
                <w:lang w:val="en-CA"/>
              </w:rPr>
              <w:t>Uses NodeJS, REST API, VueJS, Bootstrap, Amazon AWS S3, SES, Cloudflare, Digitalocean</w:t>
            </w:r>
          </w:p>
        </w:tc>
      </w:tr>
      <w:tr w:rsidR="009930BF" w:rsidRPr="00B16504" w14:paraId="2BED5428" w14:textId="77777777" w:rsidTr="00491622">
        <w:trPr>
          <w:trHeight w:val="37"/>
          <w:jc w:val="center"/>
        </w:trPr>
        <w:tc>
          <w:tcPr>
            <w:tcW w:w="1795" w:type="dxa"/>
            <w:tcMar>
              <w:bottom w:w="29" w:type="dxa"/>
              <w:right w:w="144" w:type="dxa"/>
            </w:tcMar>
          </w:tcPr>
          <w:p w14:paraId="341F87F1" w14:textId="77777777" w:rsidR="009930BF" w:rsidRPr="00902EBD" w:rsidRDefault="009930BF" w:rsidP="009930BF">
            <w:pPr>
              <w:pStyle w:val="Title"/>
              <w:rPr>
                <w:rStyle w:val="Heading1Char"/>
                <w:b/>
                <w:i/>
                <w:color w:val="000000" w:themeColor="text1"/>
                <w:sz w:val="20"/>
                <w:szCs w:val="20"/>
              </w:rPr>
            </w:pPr>
            <w:r w:rsidRPr="00902EBD">
              <w:rPr>
                <w:rStyle w:val="Heading1Char"/>
                <w:b/>
                <w:i/>
                <w:color w:val="000000" w:themeColor="text1"/>
                <w:sz w:val="20"/>
              </w:rPr>
              <w:t>AngularMB</w:t>
            </w:r>
          </w:p>
        </w:tc>
        <w:tc>
          <w:tcPr>
            <w:tcW w:w="7561" w:type="dxa"/>
            <w:gridSpan w:val="2"/>
          </w:tcPr>
          <w:p w14:paraId="38AEFB59" w14:textId="77777777" w:rsidR="009930BF" w:rsidRPr="00B16504" w:rsidRDefault="007F0400" w:rsidP="009930BF">
            <w:pPr>
              <w:jc w:val="right"/>
              <w:rPr>
                <w:rFonts w:asciiTheme="majorHAnsi" w:hAnsiTheme="majorHAnsi"/>
                <w:sz w:val="18"/>
              </w:rPr>
            </w:pPr>
            <w:hyperlink r:id="rId13" w:history="1">
              <w:r w:rsidR="009930BF">
                <w:rPr>
                  <w:rStyle w:val="Hyperlink"/>
                  <w:rFonts w:asciiTheme="majorHAnsi" w:hAnsiTheme="majorHAnsi"/>
                  <w:sz w:val="18"/>
                </w:rPr>
                <w:t>angularmb.bitballoon.com</w:t>
              </w:r>
            </w:hyperlink>
          </w:p>
        </w:tc>
      </w:tr>
      <w:tr w:rsidR="009930BF" w:rsidRPr="00C97CD6" w14:paraId="409C69A7" w14:textId="77777777" w:rsidTr="00491622">
        <w:trPr>
          <w:trHeight w:val="393"/>
          <w:jc w:val="center"/>
        </w:trPr>
        <w:tc>
          <w:tcPr>
            <w:tcW w:w="9356" w:type="dxa"/>
            <w:gridSpan w:val="3"/>
            <w:tcMar>
              <w:bottom w:w="29" w:type="dxa"/>
              <w:right w:w="144" w:type="dxa"/>
            </w:tcMar>
          </w:tcPr>
          <w:p w14:paraId="1DDCF47F" w14:textId="421B22B5" w:rsidR="009930BF" w:rsidRPr="00C97CD6" w:rsidRDefault="009930BF" w:rsidP="009930BF">
            <w:pPr>
              <w:pStyle w:val="ListParagraph"/>
              <w:numPr>
                <w:ilvl w:val="0"/>
                <w:numId w:val="36"/>
              </w:numPr>
              <w:spacing w:before="0" w:after="0" w:line="240" w:lineRule="auto"/>
              <w:rPr>
                <w:rStyle w:val="Heading1Char"/>
                <w:i/>
                <w:color w:val="000000" w:themeColor="text1"/>
              </w:rPr>
            </w:pPr>
            <w:r w:rsidRPr="006B20E3">
              <w:rPr>
                <w:rStyle w:val="Heading1Char"/>
                <w:caps w:val="0"/>
                <w:color w:val="auto"/>
                <w:spacing w:val="0"/>
                <w:szCs w:val="18"/>
              </w:rPr>
              <w:t>Message board app similar to Reddit that allows users to create their own boards and make posts and comments on other users’ posts</w:t>
            </w:r>
            <w:r>
              <w:rPr>
                <w:rStyle w:val="Heading1Char"/>
                <w:caps w:val="0"/>
                <w:color w:val="auto"/>
                <w:spacing w:val="0"/>
                <w:szCs w:val="18"/>
              </w:rPr>
              <w:t xml:space="preserve"> using Angular, JWT Authentication, PHP Laravel backend </w:t>
            </w:r>
            <w:r>
              <w:rPr>
                <w:rFonts w:asciiTheme="majorHAnsi" w:hAnsiTheme="majorHAnsi"/>
                <w:color w:val="000000" w:themeColor="text1"/>
                <w:sz w:val="18"/>
              </w:rPr>
              <w:t xml:space="preserve">REST </w:t>
            </w:r>
            <w:r>
              <w:rPr>
                <w:rStyle w:val="Heading1Char"/>
                <w:caps w:val="0"/>
                <w:color w:val="auto"/>
                <w:spacing w:val="0"/>
                <w:szCs w:val="18"/>
              </w:rPr>
              <w:t>API</w:t>
            </w:r>
          </w:p>
        </w:tc>
      </w:tr>
      <w:tr w:rsidR="009930BF" w:rsidRPr="000B73FE" w14:paraId="2846BCD7" w14:textId="77777777" w:rsidTr="00491622">
        <w:trPr>
          <w:trHeight w:val="120"/>
          <w:jc w:val="center"/>
        </w:trPr>
        <w:tc>
          <w:tcPr>
            <w:tcW w:w="1795" w:type="dxa"/>
          </w:tcPr>
          <w:p w14:paraId="4B8E0A60" w14:textId="77777777" w:rsidR="009930BF" w:rsidRPr="00902EBD" w:rsidRDefault="009930BF" w:rsidP="009930BF">
            <w:pPr>
              <w:rPr>
                <w:rStyle w:val="Emphasis"/>
                <w:rFonts w:asciiTheme="majorHAnsi" w:hAnsiTheme="majorHAnsi"/>
                <w:b/>
              </w:rPr>
            </w:pPr>
            <w:r w:rsidRPr="00902EBD">
              <w:rPr>
                <w:rStyle w:val="Emphasis"/>
                <w:rFonts w:asciiTheme="majorHAnsi" w:hAnsiTheme="majorHAnsi"/>
                <w:b/>
                <w:color w:val="000000" w:themeColor="text1"/>
              </w:rPr>
              <w:t>NBAGoats</w:t>
            </w:r>
          </w:p>
        </w:tc>
        <w:tc>
          <w:tcPr>
            <w:tcW w:w="7561" w:type="dxa"/>
            <w:gridSpan w:val="2"/>
          </w:tcPr>
          <w:p w14:paraId="2330F57F" w14:textId="77777777" w:rsidR="009930BF" w:rsidRPr="000B73FE" w:rsidRDefault="007F0400" w:rsidP="009930BF">
            <w:pPr>
              <w:jc w:val="right"/>
              <w:rPr>
                <w:rFonts w:asciiTheme="majorHAnsi" w:hAnsiTheme="majorHAnsi"/>
                <w:sz w:val="18"/>
              </w:rPr>
            </w:pPr>
            <w:hyperlink r:id="rId14" w:history="1">
              <w:r w:rsidR="009930BF" w:rsidRPr="000B73FE">
                <w:rPr>
                  <w:rStyle w:val="Hyperlink"/>
                  <w:rFonts w:asciiTheme="majorHAnsi" w:hAnsiTheme="majorHAnsi"/>
                  <w:sz w:val="18"/>
                </w:rPr>
                <w:t>nbagoats.herokuapp.com</w:t>
              </w:r>
            </w:hyperlink>
          </w:p>
        </w:tc>
      </w:tr>
      <w:tr w:rsidR="009930BF" w:rsidRPr="00B3405C" w14:paraId="3E358346" w14:textId="77777777" w:rsidTr="00491622">
        <w:trPr>
          <w:trHeight w:val="402"/>
          <w:jc w:val="center"/>
        </w:trPr>
        <w:tc>
          <w:tcPr>
            <w:tcW w:w="9356" w:type="dxa"/>
            <w:gridSpan w:val="3"/>
          </w:tcPr>
          <w:p w14:paraId="4394CAD1" w14:textId="260F55C5" w:rsidR="009930BF" w:rsidRPr="00B3405C" w:rsidRDefault="009930BF" w:rsidP="009930BF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rPr>
                <w:sz w:val="18"/>
                <w:u w:val="single"/>
              </w:rPr>
            </w:pPr>
            <w:r>
              <w:rPr>
                <w:rFonts w:asciiTheme="majorHAnsi" w:hAnsiTheme="majorHAnsi"/>
                <w:color w:val="000000" w:themeColor="text1"/>
                <w:sz w:val="18"/>
              </w:rPr>
              <w:t>Compares and ranks</w:t>
            </w:r>
            <w:r w:rsidRPr="00B16504">
              <w:rPr>
                <w:rFonts w:asciiTheme="majorHAnsi" w:hAnsiTheme="majorHAnsi"/>
                <w:color w:val="000000" w:themeColor="text1"/>
                <w:sz w:val="18"/>
              </w:rPr>
              <w:t xml:space="preserve"> NBA players to see who is the Greatest Of All Time based on public perception through the ELO rating algorithm (commonly used to rank chess players)</w:t>
            </w:r>
            <w:r>
              <w:rPr>
                <w:rFonts w:asciiTheme="majorHAnsi" w:hAnsiTheme="majorHAnsi"/>
                <w:color w:val="000000" w:themeColor="text1"/>
                <w:sz w:val="18"/>
              </w:rPr>
              <w:t xml:space="preserve"> using PHP Laravel, REST API</w:t>
            </w:r>
            <w:r w:rsidRPr="00B3405C">
              <w:rPr>
                <w:sz w:val="18"/>
                <w:u w:val="single"/>
              </w:rPr>
              <w:t xml:space="preserve"> </w:t>
            </w:r>
          </w:p>
        </w:tc>
      </w:tr>
      <w:tr w:rsidR="009930BF" w:rsidRPr="00C5154B" w14:paraId="484F389C" w14:textId="77777777" w:rsidTr="00491622">
        <w:trPr>
          <w:trHeight w:val="104"/>
          <w:jc w:val="center"/>
        </w:trPr>
        <w:tc>
          <w:tcPr>
            <w:tcW w:w="7371" w:type="dxa"/>
            <w:gridSpan w:val="2"/>
            <w:tcMar>
              <w:bottom w:w="0" w:type="dxa"/>
              <w:right w:w="144" w:type="dxa"/>
            </w:tcMar>
            <w:vAlign w:val="bottom"/>
          </w:tcPr>
          <w:p w14:paraId="30D59416" w14:textId="6E1A6C48" w:rsidR="009930BF" w:rsidRPr="00902EBD" w:rsidRDefault="007F0400" w:rsidP="009930BF">
            <w:pPr>
              <w:pStyle w:val="Heading1"/>
              <w:rPr>
                <w:sz w:val="44"/>
              </w:rPr>
            </w:pPr>
            <w:sdt>
              <w:sdtPr>
                <w:id w:val="1896543230"/>
                <w:placeholder>
                  <w:docPart w:val="059DCC70F4684E4B80C788C07DD69811"/>
                </w:placeholder>
                <w:temporary/>
                <w:showingPlcHdr/>
                <w15:appearance w15:val="hidden"/>
              </w:sdtPr>
              <w:sdtEndPr/>
              <w:sdtContent>
                <w:r w:rsidR="009930BF" w:rsidRPr="00902EBD">
                  <w:rPr>
                    <w:b/>
                    <w:color w:val="000000" w:themeColor="text1"/>
                    <w:sz w:val="22"/>
                    <w:szCs w:val="22"/>
                  </w:rPr>
                  <w:t>Education</w:t>
                </w:r>
              </w:sdtContent>
            </w:sdt>
          </w:p>
        </w:tc>
        <w:tc>
          <w:tcPr>
            <w:tcW w:w="1985" w:type="dxa"/>
          </w:tcPr>
          <w:p w14:paraId="0C9EEF4E" w14:textId="77777777" w:rsidR="009930BF" w:rsidRPr="00C5154B" w:rsidRDefault="009930BF" w:rsidP="009930BF">
            <w:pPr>
              <w:pStyle w:val="Heading1"/>
            </w:pPr>
          </w:p>
        </w:tc>
      </w:tr>
      <w:tr w:rsidR="009930BF" w:rsidRPr="00C5154B" w14:paraId="2396A76C" w14:textId="77777777" w:rsidTr="00491622">
        <w:trPr>
          <w:trHeight w:val="24"/>
          <w:jc w:val="center"/>
        </w:trPr>
        <w:tc>
          <w:tcPr>
            <w:tcW w:w="7371" w:type="dxa"/>
            <w:gridSpan w:val="2"/>
            <w:tcMar>
              <w:bottom w:w="29" w:type="dxa"/>
              <w:right w:w="144" w:type="dxa"/>
            </w:tcMar>
          </w:tcPr>
          <w:p w14:paraId="61D34501" w14:textId="77777777" w:rsidR="009930BF" w:rsidRPr="00902EBD" w:rsidRDefault="009930BF" w:rsidP="009930BF">
            <w:pPr>
              <w:rPr>
                <w:rStyle w:val="Emphasis"/>
                <w:rFonts w:asciiTheme="majorHAnsi" w:hAnsiTheme="majorHAnsi"/>
                <w:b/>
              </w:rPr>
            </w:pPr>
            <w:r w:rsidRPr="00902EBD">
              <w:rPr>
                <w:rStyle w:val="Emphasis"/>
                <w:rFonts w:asciiTheme="majorHAnsi" w:hAnsiTheme="majorHAnsi"/>
                <w:b/>
                <w:color w:val="000000" w:themeColor="text1"/>
              </w:rPr>
              <w:t>Honors Bachelor of Science (H. BSc) University of Toronto</w:t>
            </w:r>
          </w:p>
        </w:tc>
        <w:tc>
          <w:tcPr>
            <w:tcW w:w="1985" w:type="dxa"/>
          </w:tcPr>
          <w:p w14:paraId="010B24FD" w14:textId="77777777" w:rsidR="009930BF" w:rsidRPr="00902EBD" w:rsidRDefault="009930BF" w:rsidP="009930BF">
            <w:pPr>
              <w:jc w:val="right"/>
              <w:rPr>
                <w:rFonts w:asciiTheme="majorHAnsi" w:hAnsiTheme="majorHAnsi"/>
                <w:b/>
                <w:sz w:val="18"/>
              </w:rPr>
            </w:pPr>
            <w:r w:rsidRPr="00902EBD">
              <w:rPr>
                <w:rFonts w:asciiTheme="majorHAnsi" w:hAnsiTheme="majorHAnsi"/>
                <w:b/>
                <w:sz w:val="18"/>
              </w:rPr>
              <w:t>2012-2017</w:t>
            </w:r>
          </w:p>
        </w:tc>
      </w:tr>
      <w:tr w:rsidR="009930BF" w:rsidRPr="00C5154B" w14:paraId="1E618ED5" w14:textId="77777777" w:rsidTr="00491622">
        <w:trPr>
          <w:trHeight w:val="19"/>
          <w:jc w:val="center"/>
        </w:trPr>
        <w:tc>
          <w:tcPr>
            <w:tcW w:w="7371" w:type="dxa"/>
            <w:gridSpan w:val="2"/>
            <w:tcMar>
              <w:bottom w:w="230" w:type="dxa"/>
              <w:right w:w="144" w:type="dxa"/>
            </w:tcMar>
          </w:tcPr>
          <w:p w14:paraId="65A1A5D6" w14:textId="2C8781D5" w:rsidR="009930BF" w:rsidRPr="00AB61D8" w:rsidRDefault="009930BF" w:rsidP="009930BF">
            <w:pPr>
              <w:pStyle w:val="ListBullet"/>
              <w:numPr>
                <w:ilvl w:val="0"/>
                <w:numId w:val="21"/>
              </w:numPr>
              <w:spacing w:after="0"/>
              <w:ind w:left="641" w:hanging="357"/>
              <w:rPr>
                <w:rFonts w:asciiTheme="majorHAnsi" w:hAnsiTheme="majorHAnsi" w:cs="Times New Roman"/>
                <w:sz w:val="18"/>
              </w:rPr>
            </w:pPr>
            <w:r w:rsidRPr="00AB61D8">
              <w:rPr>
                <w:rFonts w:asciiTheme="majorHAnsi" w:hAnsiTheme="majorHAnsi" w:cs="Times New Roman"/>
                <w:sz w:val="18"/>
              </w:rPr>
              <w:t>Human Biology</w:t>
            </w:r>
            <w:r>
              <w:rPr>
                <w:rFonts w:asciiTheme="majorHAnsi" w:hAnsiTheme="majorHAnsi" w:cs="Times New Roman"/>
                <w:sz w:val="18"/>
              </w:rPr>
              <w:t xml:space="preserve">, </w:t>
            </w:r>
            <w:r w:rsidRPr="00AB61D8">
              <w:rPr>
                <w:rFonts w:asciiTheme="majorHAnsi" w:hAnsiTheme="majorHAnsi" w:cs="Times New Roman"/>
                <w:sz w:val="18"/>
              </w:rPr>
              <w:t>Physiology</w:t>
            </w:r>
            <w:r>
              <w:rPr>
                <w:rFonts w:asciiTheme="majorHAnsi" w:hAnsiTheme="majorHAnsi" w:cs="Times New Roman"/>
                <w:sz w:val="18"/>
              </w:rPr>
              <w:t>,</w:t>
            </w:r>
            <w:r w:rsidRPr="00AB61D8">
              <w:rPr>
                <w:rFonts w:asciiTheme="majorHAnsi" w:hAnsiTheme="majorHAnsi" w:cs="Times New Roman"/>
                <w:sz w:val="18"/>
              </w:rPr>
              <w:t xml:space="preserve"> and Immunology</w:t>
            </w:r>
          </w:p>
          <w:p w14:paraId="681CF168" w14:textId="7A7D1B26" w:rsidR="009930BF" w:rsidRPr="004E6D84" w:rsidRDefault="009930BF" w:rsidP="009930BF">
            <w:pPr>
              <w:pStyle w:val="ListBullet"/>
              <w:numPr>
                <w:ilvl w:val="0"/>
                <w:numId w:val="21"/>
              </w:numPr>
              <w:spacing w:after="0"/>
              <w:ind w:left="641" w:hanging="357"/>
              <w:rPr>
                <w:rFonts w:asciiTheme="majorHAnsi" w:hAnsiTheme="majorHAnsi" w:cs="Times New Roman"/>
                <w:sz w:val="18"/>
              </w:rPr>
            </w:pPr>
            <w:r w:rsidRPr="00AB61D8">
              <w:rPr>
                <w:rFonts w:asciiTheme="majorHAnsi" w:hAnsiTheme="majorHAnsi" w:cs="Times New Roman"/>
                <w:sz w:val="18"/>
              </w:rPr>
              <w:t>Computer Science</w:t>
            </w:r>
          </w:p>
        </w:tc>
        <w:tc>
          <w:tcPr>
            <w:tcW w:w="1985" w:type="dxa"/>
            <w:tcMar>
              <w:bottom w:w="230" w:type="dxa"/>
            </w:tcMar>
          </w:tcPr>
          <w:p w14:paraId="39662336" w14:textId="77777777" w:rsidR="009930BF" w:rsidRPr="00C5154B" w:rsidRDefault="009930BF" w:rsidP="009930BF">
            <w:pPr>
              <w:rPr>
                <w:sz w:val="18"/>
              </w:rPr>
            </w:pPr>
          </w:p>
        </w:tc>
      </w:tr>
    </w:tbl>
    <w:p w14:paraId="10A83704" w14:textId="6CC54D5B" w:rsidR="00F472A7" w:rsidRPr="0080193C" w:rsidRDefault="00F472A7" w:rsidP="00C3408D">
      <w:pPr>
        <w:rPr>
          <w:rFonts w:asciiTheme="majorHAnsi" w:hAnsiTheme="majorHAnsi" w:cs="Arial"/>
          <w:b/>
          <w:sz w:val="18"/>
          <w:u w:val="single"/>
        </w:rPr>
      </w:pPr>
    </w:p>
    <w:sectPr w:rsidR="00F472A7" w:rsidRPr="0080193C" w:rsidSect="009930BF">
      <w:footerReference w:type="default" r:id="rId15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6B3D8" w14:textId="77777777" w:rsidR="007F0400" w:rsidRDefault="007F0400">
      <w:r>
        <w:separator/>
      </w:r>
    </w:p>
  </w:endnote>
  <w:endnote w:type="continuationSeparator" w:id="0">
    <w:p w14:paraId="0D3245E3" w14:textId="77777777" w:rsidR="007F0400" w:rsidRDefault="007F0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0DBBE3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0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AEFEA" w14:textId="77777777" w:rsidR="007F0400" w:rsidRDefault="007F0400">
      <w:r>
        <w:separator/>
      </w:r>
    </w:p>
  </w:footnote>
  <w:footnote w:type="continuationSeparator" w:id="0">
    <w:p w14:paraId="2D9F6A20" w14:textId="77777777" w:rsidR="007F0400" w:rsidRDefault="007F0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0D7A6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1205B0"/>
    <w:multiLevelType w:val="hybridMultilevel"/>
    <w:tmpl w:val="67CC9084"/>
    <w:lvl w:ilvl="0" w:tplc="3E965F22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000000" w:themeColor="text1"/>
        <w:sz w:val="19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44E4A87"/>
    <w:multiLevelType w:val="hybridMultilevel"/>
    <w:tmpl w:val="E8941E3E"/>
    <w:lvl w:ilvl="0" w:tplc="1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0E6E328E"/>
    <w:multiLevelType w:val="hybridMultilevel"/>
    <w:tmpl w:val="7D721AC0"/>
    <w:lvl w:ilvl="0" w:tplc="3DD8089A">
      <w:start w:val="2012"/>
      <w:numFmt w:val="bullet"/>
      <w:lvlText w:val="-"/>
      <w:lvlJc w:val="left"/>
      <w:pPr>
        <w:ind w:left="864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A56CA"/>
    <w:multiLevelType w:val="hybridMultilevel"/>
    <w:tmpl w:val="A4B40FC8"/>
    <w:lvl w:ilvl="0" w:tplc="29261B8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595959" w:themeColor="text1" w:themeTint="A6"/>
        <w:sz w:val="19"/>
      </w:rPr>
    </w:lvl>
    <w:lvl w:ilvl="1" w:tplc="1009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9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A2FF3"/>
    <w:multiLevelType w:val="hybridMultilevel"/>
    <w:tmpl w:val="FE607560"/>
    <w:lvl w:ilvl="0" w:tplc="3E965F22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000000" w:themeColor="text1"/>
        <w:sz w:val="19"/>
      </w:rPr>
    </w:lvl>
    <w:lvl w:ilvl="1" w:tplc="04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1" w15:restartNumberingAfterBreak="0">
    <w:nsid w:val="258E7CAF"/>
    <w:multiLevelType w:val="hybridMultilevel"/>
    <w:tmpl w:val="28106418"/>
    <w:lvl w:ilvl="0" w:tplc="629ECFFA">
      <w:start w:val="30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31F7A"/>
    <w:multiLevelType w:val="hybridMultilevel"/>
    <w:tmpl w:val="7B5E2B24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7806552"/>
    <w:multiLevelType w:val="hybridMultilevel"/>
    <w:tmpl w:val="88686F80"/>
    <w:lvl w:ilvl="0" w:tplc="629ECFFA">
      <w:start w:val="302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A012B"/>
    <w:multiLevelType w:val="hybridMultilevel"/>
    <w:tmpl w:val="988A6F3E"/>
    <w:lvl w:ilvl="0" w:tplc="40A6A252">
      <w:start w:val="201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365D6"/>
    <w:multiLevelType w:val="hybridMultilevel"/>
    <w:tmpl w:val="0DF4B8DE"/>
    <w:lvl w:ilvl="0" w:tplc="629ECFFA">
      <w:start w:val="302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AC0424"/>
    <w:multiLevelType w:val="hybridMultilevel"/>
    <w:tmpl w:val="F47822C0"/>
    <w:lvl w:ilvl="0" w:tplc="29261B8C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color w:val="595959" w:themeColor="text1" w:themeTint="A6"/>
        <w:sz w:val="19"/>
      </w:rPr>
    </w:lvl>
    <w:lvl w:ilvl="1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10B76"/>
    <w:multiLevelType w:val="hybridMultilevel"/>
    <w:tmpl w:val="CE18ECA8"/>
    <w:lvl w:ilvl="0" w:tplc="29261B8C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hint="default"/>
        <w:color w:val="595959" w:themeColor="text1" w:themeTint="A6"/>
        <w:sz w:val="19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5A27C28"/>
    <w:multiLevelType w:val="hybridMultilevel"/>
    <w:tmpl w:val="1354CAA6"/>
    <w:lvl w:ilvl="0" w:tplc="29261B8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595959" w:themeColor="text1" w:themeTint="A6"/>
        <w:sz w:val="19"/>
      </w:rPr>
    </w:lvl>
    <w:lvl w:ilvl="1" w:tplc="DF94F18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sz w:val="19"/>
      </w:rPr>
    </w:lvl>
    <w:lvl w:ilvl="2" w:tplc="1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23" w15:restartNumberingAfterBreak="0">
    <w:nsid w:val="56204BC4"/>
    <w:multiLevelType w:val="hybridMultilevel"/>
    <w:tmpl w:val="D5EA0F06"/>
    <w:lvl w:ilvl="0" w:tplc="629ECFFA">
      <w:start w:val="302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D4C692B"/>
    <w:multiLevelType w:val="hybridMultilevel"/>
    <w:tmpl w:val="E80EDD58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4A768E"/>
    <w:multiLevelType w:val="hybridMultilevel"/>
    <w:tmpl w:val="EEA86B6A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1246B94"/>
    <w:multiLevelType w:val="hybridMultilevel"/>
    <w:tmpl w:val="B8C4CC7C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B4E8D"/>
    <w:multiLevelType w:val="hybridMultilevel"/>
    <w:tmpl w:val="68F04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C979CF"/>
    <w:multiLevelType w:val="hybridMultilevel"/>
    <w:tmpl w:val="F9E0A9C0"/>
    <w:lvl w:ilvl="0" w:tplc="CD56EBF6">
      <w:start w:val="2012"/>
      <w:numFmt w:val="bullet"/>
      <w:lvlText w:val="-"/>
      <w:lvlJc w:val="left"/>
      <w:pPr>
        <w:ind w:left="864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0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C3CD0"/>
    <w:multiLevelType w:val="hybridMultilevel"/>
    <w:tmpl w:val="1E5ACDD0"/>
    <w:lvl w:ilvl="0" w:tplc="1C4AB826">
      <w:start w:val="2012"/>
      <w:numFmt w:val="bullet"/>
      <w:lvlText w:val="-"/>
      <w:lvlJc w:val="left"/>
      <w:pPr>
        <w:ind w:left="549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32" w15:restartNumberingAfterBreak="0">
    <w:nsid w:val="71E77119"/>
    <w:multiLevelType w:val="hybridMultilevel"/>
    <w:tmpl w:val="45F07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A4DC7"/>
    <w:multiLevelType w:val="hybridMultilevel"/>
    <w:tmpl w:val="38A8D748"/>
    <w:lvl w:ilvl="0" w:tplc="29261B8C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color w:val="595959" w:themeColor="text1" w:themeTint="A6"/>
        <w:sz w:val="19"/>
      </w:rPr>
    </w:lvl>
    <w:lvl w:ilvl="1" w:tplc="629ECFFA">
      <w:start w:val="302"/>
      <w:numFmt w:val="bullet"/>
      <w:lvlText w:val="-"/>
      <w:lvlJc w:val="left"/>
      <w:pPr>
        <w:ind w:left="1211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8E7121"/>
    <w:multiLevelType w:val="hybridMultilevel"/>
    <w:tmpl w:val="885820E0"/>
    <w:lvl w:ilvl="0" w:tplc="629ECFFA">
      <w:start w:val="302"/>
      <w:numFmt w:val="bullet"/>
      <w:lvlText w:val="-"/>
      <w:lvlJc w:val="left"/>
      <w:pPr>
        <w:ind w:left="2520" w:hanging="360"/>
      </w:pPr>
      <w:rPr>
        <w:rFonts w:ascii="Cambria" w:eastAsiaTheme="minorEastAsia" w:hAnsi="Cambria" w:cstheme="minorBidi" w:hint="default"/>
      </w:rPr>
    </w:lvl>
    <w:lvl w:ilvl="1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9"/>
  </w:num>
  <w:num w:numId="4">
    <w:abstractNumId w:val="7"/>
  </w:num>
  <w:num w:numId="5">
    <w:abstractNumId w:val="35"/>
  </w:num>
  <w:num w:numId="6">
    <w:abstractNumId w:val="20"/>
  </w:num>
  <w:num w:numId="7">
    <w:abstractNumId w:val="3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0"/>
  </w:num>
  <w:num w:numId="13">
    <w:abstractNumId w:val="12"/>
  </w:num>
  <w:num w:numId="14">
    <w:abstractNumId w:val="15"/>
  </w:num>
  <w:num w:numId="15">
    <w:abstractNumId w:val="10"/>
  </w:num>
  <w:num w:numId="16">
    <w:abstractNumId w:val="29"/>
  </w:num>
  <w:num w:numId="17">
    <w:abstractNumId w:val="31"/>
  </w:num>
  <w:num w:numId="18">
    <w:abstractNumId w:val="6"/>
  </w:num>
  <w:num w:numId="19">
    <w:abstractNumId w:val="11"/>
  </w:num>
  <w:num w:numId="20">
    <w:abstractNumId w:val="17"/>
  </w:num>
  <w:num w:numId="21">
    <w:abstractNumId w:val="27"/>
  </w:num>
  <w:num w:numId="22">
    <w:abstractNumId w:val="33"/>
  </w:num>
  <w:num w:numId="23">
    <w:abstractNumId w:val="4"/>
  </w:num>
  <w:num w:numId="24">
    <w:abstractNumId w:val="21"/>
  </w:num>
  <w:num w:numId="25">
    <w:abstractNumId w:val="8"/>
  </w:num>
  <w:num w:numId="26">
    <w:abstractNumId w:val="22"/>
  </w:num>
  <w:num w:numId="27">
    <w:abstractNumId w:val="23"/>
  </w:num>
  <w:num w:numId="28">
    <w:abstractNumId w:val="34"/>
  </w:num>
  <w:num w:numId="29">
    <w:abstractNumId w:val="32"/>
  </w:num>
  <w:num w:numId="30">
    <w:abstractNumId w:val="26"/>
  </w:num>
  <w:num w:numId="31">
    <w:abstractNumId w:val="14"/>
  </w:num>
  <w:num w:numId="32">
    <w:abstractNumId w:val="18"/>
  </w:num>
  <w:num w:numId="33">
    <w:abstractNumId w:val="19"/>
  </w:num>
  <w:num w:numId="34">
    <w:abstractNumId w:val="28"/>
  </w:num>
  <w:num w:numId="35">
    <w:abstractNumId w:val="13"/>
  </w:num>
  <w:num w:numId="36">
    <w:abstractNumId w:val="24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064"/>
    <w:rsid w:val="000457B4"/>
    <w:rsid w:val="00060B5C"/>
    <w:rsid w:val="00071C61"/>
    <w:rsid w:val="000A2AD4"/>
    <w:rsid w:val="000B73FE"/>
    <w:rsid w:val="000E6F72"/>
    <w:rsid w:val="00132017"/>
    <w:rsid w:val="00161FC2"/>
    <w:rsid w:val="00192D83"/>
    <w:rsid w:val="001A6677"/>
    <w:rsid w:val="001C0208"/>
    <w:rsid w:val="001D7469"/>
    <w:rsid w:val="00320560"/>
    <w:rsid w:val="003B67CD"/>
    <w:rsid w:val="004503B6"/>
    <w:rsid w:val="0047530D"/>
    <w:rsid w:val="00491622"/>
    <w:rsid w:val="004D5623"/>
    <w:rsid w:val="004D7064"/>
    <w:rsid w:val="004E6D84"/>
    <w:rsid w:val="00582906"/>
    <w:rsid w:val="00582CBE"/>
    <w:rsid w:val="0059128C"/>
    <w:rsid w:val="005A627C"/>
    <w:rsid w:val="005B4A1D"/>
    <w:rsid w:val="0068022E"/>
    <w:rsid w:val="006B20E3"/>
    <w:rsid w:val="006C02D2"/>
    <w:rsid w:val="006E2AA7"/>
    <w:rsid w:val="00752241"/>
    <w:rsid w:val="00753351"/>
    <w:rsid w:val="007D428C"/>
    <w:rsid w:val="007F0400"/>
    <w:rsid w:val="0080193C"/>
    <w:rsid w:val="00831C1A"/>
    <w:rsid w:val="00863289"/>
    <w:rsid w:val="008B665B"/>
    <w:rsid w:val="00902EBD"/>
    <w:rsid w:val="009930BF"/>
    <w:rsid w:val="009F2A71"/>
    <w:rsid w:val="00A16D47"/>
    <w:rsid w:val="00A62CC9"/>
    <w:rsid w:val="00A66FF8"/>
    <w:rsid w:val="00A83BD5"/>
    <w:rsid w:val="00AB61D8"/>
    <w:rsid w:val="00AC3B2B"/>
    <w:rsid w:val="00AD4F91"/>
    <w:rsid w:val="00AD682D"/>
    <w:rsid w:val="00AE61C8"/>
    <w:rsid w:val="00B16504"/>
    <w:rsid w:val="00B3405C"/>
    <w:rsid w:val="00B92A03"/>
    <w:rsid w:val="00BB326A"/>
    <w:rsid w:val="00BD4844"/>
    <w:rsid w:val="00BF6C48"/>
    <w:rsid w:val="00C25056"/>
    <w:rsid w:val="00C3408D"/>
    <w:rsid w:val="00C5154B"/>
    <w:rsid w:val="00C97CD6"/>
    <w:rsid w:val="00CC0A7B"/>
    <w:rsid w:val="00D653B7"/>
    <w:rsid w:val="00D67943"/>
    <w:rsid w:val="00D8068F"/>
    <w:rsid w:val="00DC384E"/>
    <w:rsid w:val="00DD5A3C"/>
    <w:rsid w:val="00DD63DD"/>
    <w:rsid w:val="00DF294F"/>
    <w:rsid w:val="00E10E6A"/>
    <w:rsid w:val="00E23CCE"/>
    <w:rsid w:val="00E356F9"/>
    <w:rsid w:val="00E42150"/>
    <w:rsid w:val="00F06D44"/>
    <w:rsid w:val="00F472A7"/>
    <w:rsid w:val="00F75D2E"/>
    <w:rsid w:val="00F8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0A0A6F"/>
  <w15:docId w15:val="{BDB6898E-2CA7-44BF-B03A-933C7760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unhideWhenUsed/>
    <w:qFormat/>
    <w:pPr>
      <w:outlineLvl w:val="3"/>
    </w:pPr>
    <w:rPr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1D74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475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154B"/>
    <w:pPr>
      <w:spacing w:before="40" w:after="160" w:line="288" w:lineRule="auto"/>
      <w:ind w:left="720"/>
      <w:contextualSpacing/>
    </w:pPr>
    <w:rPr>
      <w:color w:val="595959" w:themeColor="text1" w:themeTint="A6"/>
      <w:kern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1D7469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3408D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1"/>
    <w:rsid w:val="0068022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3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ndpatel3@hotmail.com" TargetMode="External"/><Relationship Id="rId13" Type="http://schemas.openxmlformats.org/officeDocument/2006/relationships/hyperlink" Target="http://angularmb.bitballoon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keqrmenu.co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nanddpatel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nanddpat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anddpatel.github.io/" TargetMode="External"/><Relationship Id="rId14" Type="http://schemas.openxmlformats.org/officeDocument/2006/relationships/hyperlink" Target="http://nbagoats.herokuap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d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784740B80B46A786B7F12128F77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40CF-D815-4723-976C-1342243986FE}"/>
      </w:docPartPr>
      <w:docPartBody>
        <w:p w:rsidR="003F7A24" w:rsidRDefault="00A774AD">
          <w:pPr>
            <w:pStyle w:val="4E784740B80B46A786B7F12128F7745D"/>
          </w:pPr>
          <w:r>
            <w:t>Your Name</w:t>
          </w:r>
        </w:p>
      </w:docPartBody>
    </w:docPart>
    <w:docPart>
      <w:docPartPr>
        <w:name w:val="059DCC70F4684E4B80C788C07DD69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69CBC-FE58-4784-BC8B-7EBA69AA3388}"/>
      </w:docPartPr>
      <w:docPartBody>
        <w:p w:rsidR="00C629A0" w:rsidRDefault="00001684" w:rsidP="00001684">
          <w:pPr>
            <w:pStyle w:val="059DCC70F4684E4B80C788C07DD6981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4AD"/>
    <w:rsid w:val="00001684"/>
    <w:rsid w:val="00091CC2"/>
    <w:rsid w:val="00126AC5"/>
    <w:rsid w:val="002E1D43"/>
    <w:rsid w:val="003F7A24"/>
    <w:rsid w:val="00430064"/>
    <w:rsid w:val="00745829"/>
    <w:rsid w:val="007B3ACC"/>
    <w:rsid w:val="00A774AD"/>
    <w:rsid w:val="00AF5ECA"/>
    <w:rsid w:val="00BD6577"/>
    <w:rsid w:val="00C629A0"/>
    <w:rsid w:val="00DC4173"/>
    <w:rsid w:val="00E33A81"/>
    <w:rsid w:val="00E47532"/>
    <w:rsid w:val="00EB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784740B80B46A786B7F12128F7745D">
    <w:name w:val="4E784740B80B46A786B7F12128F7745D"/>
  </w:style>
  <w:style w:type="paragraph" w:customStyle="1" w:styleId="1C70AB0EAF254EA2BB8E4718885FDA7F">
    <w:name w:val="1C70AB0EAF254EA2BB8E4718885FDA7F"/>
  </w:style>
  <w:style w:type="paragraph" w:customStyle="1" w:styleId="349CB339A4A849689390968B094D0B13">
    <w:name w:val="349CB339A4A849689390968B094D0B13"/>
  </w:style>
  <w:style w:type="paragraph" w:customStyle="1" w:styleId="8FAB268E635D4B98890B2E763AFB2C62">
    <w:name w:val="8FAB268E635D4B98890B2E763AFB2C62"/>
  </w:style>
  <w:style w:type="paragraph" w:customStyle="1" w:styleId="4733B39ED8704B4294472D9B8E5E13B2">
    <w:name w:val="4733B39ED8704B4294472D9B8E5E13B2"/>
  </w:style>
  <w:style w:type="paragraph" w:customStyle="1" w:styleId="C273ED7BB3D24FE1B24606CCCFACD55E">
    <w:name w:val="C273ED7BB3D24FE1B24606CCCFACD55E"/>
  </w:style>
  <w:style w:type="paragraph" w:customStyle="1" w:styleId="70A9D532017E4858A359D833B3DC552E">
    <w:name w:val="70A9D532017E4858A359D833B3DC552E"/>
  </w:style>
  <w:style w:type="paragraph" w:customStyle="1" w:styleId="5A34E888B5714578BF0BA9DFCD4CCFEB">
    <w:name w:val="5A34E888B5714578BF0BA9DFCD4CCFEB"/>
  </w:style>
  <w:style w:type="paragraph" w:customStyle="1" w:styleId="D206C65918BB4CE3AC7A396C2CE542DF">
    <w:name w:val="D206C65918BB4CE3AC7A396C2CE542DF"/>
  </w:style>
  <w:style w:type="character" w:styleId="Emphasis">
    <w:name w:val="Emphasis"/>
    <w:basedOn w:val="DefaultParagraphFont"/>
    <w:uiPriority w:val="4"/>
    <w:qFormat/>
    <w:rsid w:val="002E1D43"/>
    <w:rPr>
      <w:i/>
      <w:iCs/>
    </w:rPr>
  </w:style>
  <w:style w:type="paragraph" w:customStyle="1" w:styleId="60ACCB6D349E40CBBC7E146E70F6D9DA">
    <w:name w:val="60ACCB6D349E40CBBC7E146E70F6D9DA"/>
  </w:style>
  <w:style w:type="paragraph" w:customStyle="1" w:styleId="F5141BED01E04A23BC3FD0358621358D">
    <w:name w:val="F5141BED01E04A23BC3FD0358621358D"/>
  </w:style>
  <w:style w:type="paragraph" w:styleId="ListBullet">
    <w:name w:val="List Bullet"/>
    <w:basedOn w:val="Normal"/>
    <w:uiPriority w:val="5"/>
    <w:qFormat/>
    <w:rsid w:val="002E1D43"/>
    <w:pPr>
      <w:numPr>
        <w:numId w:val="1"/>
      </w:numPr>
      <w:spacing w:after="80" w:line="240" w:lineRule="auto"/>
    </w:pPr>
    <w:rPr>
      <w:sz w:val="20"/>
      <w:szCs w:val="20"/>
      <w:lang w:val="en-US" w:eastAsia="en-US"/>
    </w:rPr>
  </w:style>
  <w:style w:type="paragraph" w:customStyle="1" w:styleId="EF7764E468E44DCAB8FFD4BA72520CF7">
    <w:name w:val="EF7764E468E44DCAB8FFD4BA72520CF7"/>
  </w:style>
  <w:style w:type="paragraph" w:customStyle="1" w:styleId="0B8212E782334DEE8341820716518B14">
    <w:name w:val="0B8212E782334DEE8341820716518B14"/>
  </w:style>
  <w:style w:type="paragraph" w:customStyle="1" w:styleId="9ACAE19D749A4E1ABF07517A753EBC5B">
    <w:name w:val="9ACAE19D749A4E1ABF07517A753EBC5B"/>
  </w:style>
  <w:style w:type="paragraph" w:customStyle="1" w:styleId="0AA8ECDE725540F9B7D4727CD6273B58">
    <w:name w:val="0AA8ECDE725540F9B7D4727CD6273B58"/>
  </w:style>
  <w:style w:type="paragraph" w:customStyle="1" w:styleId="C2EBEA95BF13442CBA3B058F51CCEEA2">
    <w:name w:val="C2EBEA95BF13442CBA3B058F51CCEEA2"/>
  </w:style>
  <w:style w:type="paragraph" w:customStyle="1" w:styleId="812BE1349AC2401995E1D7858D0A7B82">
    <w:name w:val="812BE1349AC2401995E1D7858D0A7B82"/>
  </w:style>
  <w:style w:type="paragraph" w:customStyle="1" w:styleId="F96E62E6DFA14AF888927D186530D954">
    <w:name w:val="F96E62E6DFA14AF888927D186530D954"/>
  </w:style>
  <w:style w:type="paragraph" w:customStyle="1" w:styleId="071987C48F4B45158112291EB81F2F7F">
    <w:name w:val="071987C48F4B45158112291EB81F2F7F"/>
  </w:style>
  <w:style w:type="paragraph" w:customStyle="1" w:styleId="3A015029E6714FE8B1EE243663ED3450">
    <w:name w:val="3A015029E6714FE8B1EE243663ED3450"/>
  </w:style>
  <w:style w:type="paragraph" w:customStyle="1" w:styleId="E8E2BC08F497403F8D234A1AE589D934">
    <w:name w:val="E8E2BC08F497403F8D234A1AE589D934"/>
  </w:style>
  <w:style w:type="paragraph" w:customStyle="1" w:styleId="D490CD703F4B4395B47540BF5EA1886A">
    <w:name w:val="D490CD703F4B4395B47540BF5EA1886A"/>
  </w:style>
  <w:style w:type="paragraph" w:customStyle="1" w:styleId="39CB04446F7D4E53A272FA70EBD0D265">
    <w:name w:val="39CB04446F7D4E53A272FA70EBD0D265"/>
  </w:style>
  <w:style w:type="paragraph" w:customStyle="1" w:styleId="3EEE7092BF9F428482C4944932CEF8EB">
    <w:name w:val="3EEE7092BF9F428482C4944932CEF8EB"/>
  </w:style>
  <w:style w:type="paragraph" w:customStyle="1" w:styleId="427420CE47854241907C3390BDCF564C">
    <w:name w:val="427420CE47854241907C3390BDCF564C"/>
  </w:style>
  <w:style w:type="paragraph" w:customStyle="1" w:styleId="E35D319722274B619111876A1282B072">
    <w:name w:val="E35D319722274B619111876A1282B072"/>
  </w:style>
  <w:style w:type="paragraph" w:customStyle="1" w:styleId="EFC2017254B04C16BCAF19A545192AF1">
    <w:name w:val="EFC2017254B04C16BCAF19A545192AF1"/>
  </w:style>
  <w:style w:type="paragraph" w:customStyle="1" w:styleId="BD94E0FDB1A94676A893E510872EB608">
    <w:name w:val="BD94E0FDB1A94676A893E510872EB608"/>
  </w:style>
  <w:style w:type="paragraph" w:customStyle="1" w:styleId="7ED8222A3FD94F5DA6CFF6DCA18D8324">
    <w:name w:val="7ED8222A3FD94F5DA6CFF6DCA18D8324"/>
  </w:style>
  <w:style w:type="paragraph" w:customStyle="1" w:styleId="D63B3F96EC7D4E56A39889FC0C641FDE">
    <w:name w:val="D63B3F96EC7D4E56A39889FC0C641FDE"/>
  </w:style>
  <w:style w:type="paragraph" w:customStyle="1" w:styleId="9EB7720D5F9942549230B3AD4D96D33C">
    <w:name w:val="9EB7720D5F9942549230B3AD4D96D33C"/>
  </w:style>
  <w:style w:type="paragraph" w:customStyle="1" w:styleId="BB22AC8368964F58B109E090425FFF6B">
    <w:name w:val="BB22AC8368964F58B109E090425FFF6B"/>
    <w:rsid w:val="003F7A24"/>
  </w:style>
  <w:style w:type="paragraph" w:customStyle="1" w:styleId="D73F9A435A4A445CA5CD51C549178529">
    <w:name w:val="D73F9A435A4A445CA5CD51C549178529"/>
    <w:rsid w:val="003F7A24"/>
  </w:style>
  <w:style w:type="paragraph" w:customStyle="1" w:styleId="DDA53348B73045D58B0663A9055E71BF">
    <w:name w:val="DDA53348B73045D58B0663A9055E71BF"/>
    <w:rsid w:val="003F7A24"/>
  </w:style>
  <w:style w:type="paragraph" w:customStyle="1" w:styleId="6B7A4A33F2644DA18360C25E30398329">
    <w:name w:val="6B7A4A33F2644DA18360C25E30398329"/>
    <w:rsid w:val="003F7A24"/>
  </w:style>
  <w:style w:type="paragraph" w:customStyle="1" w:styleId="A6368C9E6CC34780BD61BF1D134F6554">
    <w:name w:val="A6368C9E6CC34780BD61BF1D134F6554"/>
    <w:rsid w:val="003F7A24"/>
  </w:style>
  <w:style w:type="paragraph" w:customStyle="1" w:styleId="4C268CFAE3684A558071AEB09D74C7B6">
    <w:name w:val="4C268CFAE3684A558071AEB09D74C7B6"/>
    <w:rsid w:val="003F7A24"/>
  </w:style>
  <w:style w:type="paragraph" w:customStyle="1" w:styleId="719188C181BD42B5995FD6840DE28282">
    <w:name w:val="719188C181BD42B5995FD6840DE28282"/>
    <w:rsid w:val="002E1D43"/>
  </w:style>
  <w:style w:type="paragraph" w:customStyle="1" w:styleId="08ADAF8BE12B4565AD82FA057E1FD001">
    <w:name w:val="08ADAF8BE12B4565AD82FA057E1FD001"/>
    <w:rsid w:val="002E1D43"/>
  </w:style>
  <w:style w:type="paragraph" w:customStyle="1" w:styleId="8AF33F51CF374188BB4E8D2F2C4849EE">
    <w:name w:val="8AF33F51CF374188BB4E8D2F2C4849EE"/>
    <w:rsid w:val="002E1D43"/>
  </w:style>
  <w:style w:type="paragraph" w:customStyle="1" w:styleId="900FD5F27C794BCA8E9107E106F3DA3B">
    <w:name w:val="900FD5F27C794BCA8E9107E106F3DA3B"/>
    <w:rsid w:val="002E1D43"/>
  </w:style>
  <w:style w:type="paragraph" w:customStyle="1" w:styleId="549F27C0AC1848DC928A4A6B65D6689A">
    <w:name w:val="549F27C0AC1848DC928A4A6B65D6689A"/>
    <w:rsid w:val="002E1D43"/>
  </w:style>
  <w:style w:type="paragraph" w:customStyle="1" w:styleId="7324CC0936E949E98F97E3DF7EF7701E">
    <w:name w:val="7324CC0936E949E98F97E3DF7EF7701E"/>
    <w:rsid w:val="002E1D43"/>
  </w:style>
  <w:style w:type="paragraph" w:customStyle="1" w:styleId="6C20D63C87D048B7B5F09DE37174C4B9">
    <w:name w:val="6C20D63C87D048B7B5F09DE37174C4B9"/>
    <w:rsid w:val="002E1D43"/>
  </w:style>
  <w:style w:type="paragraph" w:customStyle="1" w:styleId="76DA84ED8BB743AC88CA66ED1C0B4A4B">
    <w:name w:val="76DA84ED8BB743AC88CA66ED1C0B4A4B"/>
    <w:rsid w:val="002E1D43"/>
  </w:style>
  <w:style w:type="paragraph" w:customStyle="1" w:styleId="4C80DFE885E14EBE9B33B251554FB1AF">
    <w:name w:val="4C80DFE885E14EBE9B33B251554FB1AF"/>
    <w:rsid w:val="002E1D43"/>
  </w:style>
  <w:style w:type="paragraph" w:customStyle="1" w:styleId="7823A9219B324E07A63704DDFAA17D70">
    <w:name w:val="7823A9219B324E07A63704DDFAA17D70"/>
    <w:rsid w:val="002E1D43"/>
  </w:style>
  <w:style w:type="paragraph" w:customStyle="1" w:styleId="B4C5AD1D44AF498892DE4AE299DF39D0">
    <w:name w:val="B4C5AD1D44AF498892DE4AE299DF39D0"/>
    <w:rsid w:val="002E1D43"/>
  </w:style>
  <w:style w:type="paragraph" w:customStyle="1" w:styleId="531EA906B100462899D19666F2B5CF61">
    <w:name w:val="531EA906B100462899D19666F2B5CF61"/>
    <w:rsid w:val="002E1D43"/>
  </w:style>
  <w:style w:type="paragraph" w:customStyle="1" w:styleId="895EF6CB3A7B429492E43C592DD4115B">
    <w:name w:val="895EF6CB3A7B429492E43C592DD4115B"/>
    <w:rsid w:val="002E1D43"/>
  </w:style>
  <w:style w:type="paragraph" w:customStyle="1" w:styleId="FC76B0EB0FD84BCF98AA843782D8E926">
    <w:name w:val="FC76B0EB0FD84BCF98AA843782D8E926"/>
    <w:rsid w:val="002E1D43"/>
  </w:style>
  <w:style w:type="paragraph" w:customStyle="1" w:styleId="6AAFADC6222041B69BE68BEE2D72621E">
    <w:name w:val="6AAFADC6222041B69BE68BEE2D72621E"/>
    <w:rsid w:val="002E1D43"/>
  </w:style>
  <w:style w:type="paragraph" w:customStyle="1" w:styleId="5DAD1E6FDBFB4C9C98A6242DF29775CF">
    <w:name w:val="5DAD1E6FDBFB4C9C98A6242DF29775CF"/>
    <w:rsid w:val="002E1D43"/>
  </w:style>
  <w:style w:type="paragraph" w:customStyle="1" w:styleId="7C5E4D3B2E95403E893D88E448E4C51E">
    <w:name w:val="7C5E4D3B2E95403E893D88E448E4C51E"/>
    <w:rsid w:val="002E1D43"/>
  </w:style>
  <w:style w:type="paragraph" w:customStyle="1" w:styleId="DFAB586D489349C4BB26A1C7C14A61A9">
    <w:name w:val="DFAB586D489349C4BB26A1C7C14A61A9"/>
    <w:rsid w:val="002E1D43"/>
  </w:style>
  <w:style w:type="paragraph" w:customStyle="1" w:styleId="A362793A4D45424E832E3C7CE929387A">
    <w:name w:val="A362793A4D45424E832E3C7CE929387A"/>
    <w:rsid w:val="002E1D43"/>
  </w:style>
  <w:style w:type="paragraph" w:customStyle="1" w:styleId="8BE80897248241CE9F4D9CAA1996503D">
    <w:name w:val="8BE80897248241CE9F4D9CAA1996503D"/>
    <w:rsid w:val="002E1D43"/>
  </w:style>
  <w:style w:type="paragraph" w:customStyle="1" w:styleId="8DC90570CE86433B93F19A81D98B25EC">
    <w:name w:val="8DC90570CE86433B93F19A81D98B25EC"/>
    <w:rsid w:val="002E1D43"/>
  </w:style>
  <w:style w:type="paragraph" w:customStyle="1" w:styleId="A0D509A96ECF41F49B5CEE4DBFF4C345">
    <w:name w:val="A0D509A96ECF41F49B5CEE4DBFF4C345"/>
    <w:rsid w:val="002E1D43"/>
  </w:style>
  <w:style w:type="paragraph" w:customStyle="1" w:styleId="0ACF2F9D2DA84A3FBD24629DD94D7F68">
    <w:name w:val="0ACF2F9D2DA84A3FBD24629DD94D7F68"/>
    <w:rsid w:val="002E1D43"/>
  </w:style>
  <w:style w:type="paragraph" w:customStyle="1" w:styleId="E96331A7E0DD415399DB7A0DA526202D">
    <w:name w:val="E96331A7E0DD415399DB7A0DA526202D"/>
    <w:rsid w:val="002E1D43"/>
  </w:style>
  <w:style w:type="paragraph" w:customStyle="1" w:styleId="A8409FEBBDBA45AEA3A188386E2699CA">
    <w:name w:val="A8409FEBBDBA45AEA3A188386E2699CA"/>
    <w:rsid w:val="002E1D43"/>
  </w:style>
  <w:style w:type="paragraph" w:customStyle="1" w:styleId="92B4B6B5872D4C35BBC522ACA3524E8A">
    <w:name w:val="92B4B6B5872D4C35BBC522ACA3524E8A"/>
    <w:rsid w:val="002E1D43"/>
  </w:style>
  <w:style w:type="paragraph" w:customStyle="1" w:styleId="2DD8485552A84441ACB26C6F9DAD130E">
    <w:name w:val="2DD8485552A84441ACB26C6F9DAD130E"/>
    <w:rsid w:val="002E1D43"/>
  </w:style>
  <w:style w:type="paragraph" w:customStyle="1" w:styleId="4FEF0C13607D473ABE886E2137CD5473">
    <w:name w:val="4FEF0C13607D473ABE886E2137CD5473"/>
    <w:rsid w:val="002E1D43"/>
  </w:style>
  <w:style w:type="paragraph" w:customStyle="1" w:styleId="FC86161BF16A46D0A00FFC8418AC8ABD">
    <w:name w:val="FC86161BF16A46D0A00FFC8418AC8ABD"/>
    <w:rsid w:val="002E1D43"/>
  </w:style>
  <w:style w:type="paragraph" w:customStyle="1" w:styleId="722FEF16233C433F9418184B6B35C755">
    <w:name w:val="722FEF16233C433F9418184B6B35C755"/>
    <w:rsid w:val="002E1D43"/>
  </w:style>
  <w:style w:type="paragraph" w:customStyle="1" w:styleId="414C13BFDDD146B988E5C5B784212D19">
    <w:name w:val="414C13BFDDD146B988E5C5B784212D19"/>
    <w:rsid w:val="002E1D43"/>
  </w:style>
  <w:style w:type="paragraph" w:customStyle="1" w:styleId="653AFB80B6CC49B4A4A29D68D0438A11">
    <w:name w:val="653AFB80B6CC49B4A4A29D68D0438A11"/>
    <w:rsid w:val="002E1D43"/>
  </w:style>
  <w:style w:type="paragraph" w:customStyle="1" w:styleId="870C0A3E32284FCBB312FFDD2D59AF40">
    <w:name w:val="870C0A3E32284FCBB312FFDD2D59AF40"/>
    <w:rsid w:val="002E1D43"/>
  </w:style>
  <w:style w:type="paragraph" w:customStyle="1" w:styleId="1B98ED4C2FFF428BA1B617A8522A4752">
    <w:name w:val="1B98ED4C2FFF428BA1B617A8522A4752"/>
    <w:rsid w:val="002E1D43"/>
  </w:style>
  <w:style w:type="paragraph" w:customStyle="1" w:styleId="E23E37DC1DC54DFC9610C1B868FDA489">
    <w:name w:val="E23E37DC1DC54DFC9610C1B868FDA489"/>
    <w:rsid w:val="002E1D43"/>
  </w:style>
  <w:style w:type="paragraph" w:customStyle="1" w:styleId="E72121C68C434583B0DD9F7945D72DC6">
    <w:name w:val="E72121C68C434583B0DD9F7945D72DC6"/>
    <w:rsid w:val="002E1D43"/>
  </w:style>
  <w:style w:type="paragraph" w:customStyle="1" w:styleId="60273FF21C844CF285A7A46F7776E65B">
    <w:name w:val="60273FF21C844CF285A7A46F7776E65B"/>
    <w:rsid w:val="002E1D43"/>
  </w:style>
  <w:style w:type="paragraph" w:customStyle="1" w:styleId="C6E3B4077A46441E9D774852474FB09F">
    <w:name w:val="C6E3B4077A46441E9D774852474FB09F"/>
    <w:rsid w:val="002E1D43"/>
  </w:style>
  <w:style w:type="paragraph" w:customStyle="1" w:styleId="D7A83D4E1C0646D58A742CD24ACABC9C">
    <w:name w:val="D7A83D4E1C0646D58A742CD24ACABC9C"/>
    <w:rsid w:val="002E1D43"/>
  </w:style>
  <w:style w:type="paragraph" w:customStyle="1" w:styleId="0D53518E8C0C4FDA99525E3F7F0229A2">
    <w:name w:val="0D53518E8C0C4FDA99525E3F7F0229A2"/>
    <w:rsid w:val="002E1D43"/>
  </w:style>
  <w:style w:type="paragraph" w:customStyle="1" w:styleId="6C5F38AAC1B54B899965D01F006C662A">
    <w:name w:val="6C5F38AAC1B54B899965D01F006C662A"/>
    <w:rsid w:val="002E1D43"/>
  </w:style>
  <w:style w:type="paragraph" w:customStyle="1" w:styleId="A73E1D7AC355456E82274002D1183068">
    <w:name w:val="A73E1D7AC355456E82274002D1183068"/>
    <w:rsid w:val="002E1D43"/>
  </w:style>
  <w:style w:type="paragraph" w:customStyle="1" w:styleId="19218A790CDF41A396B1F37120880C04">
    <w:name w:val="19218A790CDF41A396B1F37120880C04"/>
    <w:rsid w:val="002E1D43"/>
  </w:style>
  <w:style w:type="paragraph" w:customStyle="1" w:styleId="3C21ED5D416B4E498C745F39EF192145">
    <w:name w:val="3C21ED5D416B4E498C745F39EF192145"/>
    <w:rsid w:val="002E1D43"/>
  </w:style>
  <w:style w:type="paragraph" w:customStyle="1" w:styleId="B1107A578549448DA4FD6702F0875C44">
    <w:name w:val="B1107A578549448DA4FD6702F0875C44"/>
    <w:rsid w:val="002E1D43"/>
  </w:style>
  <w:style w:type="paragraph" w:customStyle="1" w:styleId="6BB9F402046E4E05B61D4C05EAB27059">
    <w:name w:val="6BB9F402046E4E05B61D4C05EAB27059"/>
    <w:rsid w:val="002E1D43"/>
  </w:style>
  <w:style w:type="paragraph" w:customStyle="1" w:styleId="EA5BF780DC2445B795E3DCD3D209B347">
    <w:name w:val="EA5BF780DC2445B795E3DCD3D209B347"/>
    <w:rsid w:val="002E1D43"/>
  </w:style>
  <w:style w:type="paragraph" w:customStyle="1" w:styleId="305B195BA1504355A1D7ADE4663A8CBB">
    <w:name w:val="305B195BA1504355A1D7ADE4663A8CBB"/>
    <w:rsid w:val="002E1D43"/>
  </w:style>
  <w:style w:type="paragraph" w:customStyle="1" w:styleId="8DAF0DF85C344BEEA260BC9D167C09B1">
    <w:name w:val="8DAF0DF85C344BEEA260BC9D167C09B1"/>
    <w:rsid w:val="002E1D43"/>
  </w:style>
  <w:style w:type="paragraph" w:customStyle="1" w:styleId="A4796C3070A04B609B3DDD158228A7A2">
    <w:name w:val="A4796C3070A04B609B3DDD158228A7A2"/>
    <w:rsid w:val="002E1D43"/>
  </w:style>
  <w:style w:type="paragraph" w:customStyle="1" w:styleId="DED3CF79D00F47D4A2809622ECDE7E3F">
    <w:name w:val="DED3CF79D00F47D4A2809622ECDE7E3F"/>
    <w:rsid w:val="002E1D43"/>
  </w:style>
  <w:style w:type="paragraph" w:customStyle="1" w:styleId="564F0A1E413C4E2295D9D5FE967923D6">
    <w:name w:val="564F0A1E413C4E2295D9D5FE967923D6"/>
    <w:rsid w:val="002E1D43"/>
  </w:style>
  <w:style w:type="paragraph" w:customStyle="1" w:styleId="35BF5FC02A2C4F0DAAC72C07E1013C85">
    <w:name w:val="35BF5FC02A2C4F0DAAC72C07E1013C85"/>
    <w:rsid w:val="002E1D43"/>
  </w:style>
  <w:style w:type="paragraph" w:customStyle="1" w:styleId="372F0F43E38D48EA8D3806E6D7B6B188">
    <w:name w:val="372F0F43E38D48EA8D3806E6D7B6B188"/>
    <w:rsid w:val="002E1D43"/>
  </w:style>
  <w:style w:type="paragraph" w:customStyle="1" w:styleId="DEF5723DA6144016913659F7DB192072">
    <w:name w:val="DEF5723DA6144016913659F7DB192072"/>
    <w:rsid w:val="002E1D43"/>
  </w:style>
  <w:style w:type="paragraph" w:customStyle="1" w:styleId="5A3F690177BD4E4E97AE53118C87CF9B">
    <w:name w:val="5A3F690177BD4E4E97AE53118C87CF9B"/>
    <w:rsid w:val="002E1D43"/>
  </w:style>
  <w:style w:type="paragraph" w:customStyle="1" w:styleId="34583F79744145769B605671627268BD">
    <w:name w:val="34583F79744145769B605671627268BD"/>
    <w:rsid w:val="002E1D43"/>
  </w:style>
  <w:style w:type="paragraph" w:customStyle="1" w:styleId="11255B6CFDCC4CCA85B6E2336978DD12">
    <w:name w:val="11255B6CFDCC4CCA85B6E2336978DD12"/>
    <w:rsid w:val="002E1D43"/>
  </w:style>
  <w:style w:type="paragraph" w:customStyle="1" w:styleId="401AAD3453D84C2A9B4000D86A825FF9">
    <w:name w:val="401AAD3453D84C2A9B4000D86A825FF9"/>
    <w:rsid w:val="002E1D43"/>
  </w:style>
  <w:style w:type="paragraph" w:customStyle="1" w:styleId="2DDB6F8B258F41AE9FB39E5C1FA0CC12">
    <w:name w:val="2DDB6F8B258F41AE9FB39E5C1FA0CC12"/>
    <w:rsid w:val="002E1D43"/>
  </w:style>
  <w:style w:type="paragraph" w:customStyle="1" w:styleId="357AF27D97B4432BA420D0CD7676B6D5">
    <w:name w:val="357AF27D97B4432BA420D0CD7676B6D5"/>
    <w:rsid w:val="002E1D43"/>
  </w:style>
  <w:style w:type="paragraph" w:customStyle="1" w:styleId="D90F389B933C4A68991D606E880B3B86">
    <w:name w:val="D90F389B933C4A68991D606E880B3B86"/>
    <w:rsid w:val="002E1D43"/>
  </w:style>
  <w:style w:type="paragraph" w:customStyle="1" w:styleId="A7D25D8D49E64F13B85CCEF5B95EA9C8">
    <w:name w:val="A7D25D8D49E64F13B85CCEF5B95EA9C8"/>
    <w:rsid w:val="002E1D43"/>
  </w:style>
  <w:style w:type="paragraph" w:customStyle="1" w:styleId="FEEC0C042F0F43908F8B7738DAEC5F95">
    <w:name w:val="FEEC0C042F0F43908F8B7738DAEC5F95"/>
    <w:rsid w:val="002E1D43"/>
  </w:style>
  <w:style w:type="paragraph" w:customStyle="1" w:styleId="C7EFD97C31E2465AA6B56EDBE3CCD017">
    <w:name w:val="C7EFD97C31E2465AA6B56EDBE3CCD017"/>
    <w:rsid w:val="002E1D43"/>
  </w:style>
  <w:style w:type="paragraph" w:customStyle="1" w:styleId="4C3B0B6A400F4FE1963C41E727886FC3">
    <w:name w:val="4C3B0B6A400F4FE1963C41E727886FC3"/>
    <w:rsid w:val="002E1D43"/>
  </w:style>
  <w:style w:type="paragraph" w:customStyle="1" w:styleId="60B83421945749D486E98D19285EE5DC">
    <w:name w:val="60B83421945749D486E98D19285EE5DC"/>
    <w:rsid w:val="002E1D43"/>
  </w:style>
  <w:style w:type="paragraph" w:customStyle="1" w:styleId="F36AD81367A9441BB8C7657C135CDF54">
    <w:name w:val="F36AD81367A9441BB8C7657C135CDF54"/>
    <w:rsid w:val="002E1D43"/>
  </w:style>
  <w:style w:type="paragraph" w:customStyle="1" w:styleId="2DE2C53C65314DB2AB8F8989F96B4A92">
    <w:name w:val="2DE2C53C65314DB2AB8F8989F96B4A92"/>
    <w:rsid w:val="002E1D43"/>
  </w:style>
  <w:style w:type="paragraph" w:customStyle="1" w:styleId="1086E49ED33F457D9117EB02A1F9B5C7">
    <w:name w:val="1086E49ED33F457D9117EB02A1F9B5C7"/>
    <w:rsid w:val="002E1D43"/>
  </w:style>
  <w:style w:type="paragraph" w:customStyle="1" w:styleId="257A93406DEF4C439FA566F2A9E59C97">
    <w:name w:val="257A93406DEF4C439FA566F2A9E59C97"/>
    <w:rsid w:val="002E1D43"/>
  </w:style>
  <w:style w:type="paragraph" w:customStyle="1" w:styleId="0E2A8C82BE4042D7BC9AF8869F4FEF1E">
    <w:name w:val="0E2A8C82BE4042D7BC9AF8869F4FEF1E"/>
    <w:rsid w:val="002E1D43"/>
  </w:style>
  <w:style w:type="paragraph" w:customStyle="1" w:styleId="8AD77AA7BADC42539270660CC1449CE3">
    <w:name w:val="8AD77AA7BADC42539270660CC1449CE3"/>
    <w:rsid w:val="002E1D43"/>
  </w:style>
  <w:style w:type="paragraph" w:customStyle="1" w:styleId="2C8D128A7CD5440EA4539505F588E87C">
    <w:name w:val="2C8D128A7CD5440EA4539505F588E87C"/>
    <w:rsid w:val="002E1D43"/>
  </w:style>
  <w:style w:type="paragraph" w:customStyle="1" w:styleId="A73E30B2807940E7BC5C4D7C46773A50">
    <w:name w:val="A73E30B2807940E7BC5C4D7C46773A50"/>
    <w:rsid w:val="002E1D43"/>
  </w:style>
  <w:style w:type="paragraph" w:customStyle="1" w:styleId="8E331CF88F5D4A9A8D81D42275E37D7A">
    <w:name w:val="8E331CF88F5D4A9A8D81D42275E37D7A"/>
    <w:rsid w:val="002E1D43"/>
  </w:style>
  <w:style w:type="paragraph" w:customStyle="1" w:styleId="864CF6CAA15043BCA5906C0D43016B62">
    <w:name w:val="864CF6CAA15043BCA5906C0D43016B62"/>
    <w:rsid w:val="002E1D43"/>
  </w:style>
  <w:style w:type="paragraph" w:customStyle="1" w:styleId="07B295F5FBBB43F286AFB195F1460836">
    <w:name w:val="07B295F5FBBB43F286AFB195F1460836"/>
    <w:rsid w:val="002E1D43"/>
  </w:style>
  <w:style w:type="paragraph" w:customStyle="1" w:styleId="22BF7A6143954D3FB7CA34B377F7D163">
    <w:name w:val="22BF7A6143954D3FB7CA34B377F7D163"/>
    <w:rsid w:val="002E1D43"/>
  </w:style>
  <w:style w:type="paragraph" w:customStyle="1" w:styleId="46B708D2AB744D8090901FE9B7E96EA9">
    <w:name w:val="46B708D2AB744D8090901FE9B7E96EA9"/>
    <w:rsid w:val="002E1D43"/>
  </w:style>
  <w:style w:type="paragraph" w:customStyle="1" w:styleId="C4902BFC099944CB8DBF90A3BA76A991">
    <w:name w:val="C4902BFC099944CB8DBF90A3BA76A991"/>
    <w:rsid w:val="002E1D43"/>
  </w:style>
  <w:style w:type="paragraph" w:customStyle="1" w:styleId="9F9AAB6DBF264070B552ED4420D6FC3F">
    <w:name w:val="9F9AAB6DBF264070B552ED4420D6FC3F"/>
    <w:rsid w:val="002E1D43"/>
  </w:style>
  <w:style w:type="paragraph" w:customStyle="1" w:styleId="26243B99C2B342D89A01325FC387D407">
    <w:name w:val="26243B99C2B342D89A01325FC387D407"/>
    <w:rsid w:val="002E1D43"/>
  </w:style>
  <w:style w:type="paragraph" w:customStyle="1" w:styleId="BDDDD804749E4EA69FC3645F838C178E">
    <w:name w:val="BDDDD804749E4EA69FC3645F838C178E"/>
    <w:rsid w:val="002E1D43"/>
  </w:style>
  <w:style w:type="paragraph" w:customStyle="1" w:styleId="04F8ACD164A54B8EA885B22AFEF70A0B">
    <w:name w:val="04F8ACD164A54B8EA885B22AFEF70A0B"/>
    <w:rsid w:val="002E1D43"/>
  </w:style>
  <w:style w:type="paragraph" w:customStyle="1" w:styleId="1F08EB5881604A8A81B46846B2D4F594">
    <w:name w:val="1F08EB5881604A8A81B46846B2D4F594"/>
    <w:rsid w:val="00126AC5"/>
  </w:style>
  <w:style w:type="paragraph" w:customStyle="1" w:styleId="BE12AD62814448B29EDE25AAB8B5E177">
    <w:name w:val="BE12AD62814448B29EDE25AAB8B5E177"/>
    <w:rsid w:val="00126AC5"/>
  </w:style>
  <w:style w:type="paragraph" w:customStyle="1" w:styleId="70C565392DF8406396D2B33A566ADF76">
    <w:name w:val="70C565392DF8406396D2B33A566ADF76"/>
    <w:rsid w:val="00126AC5"/>
  </w:style>
  <w:style w:type="paragraph" w:customStyle="1" w:styleId="E9014C36CD2B427E8ED0F413F00B639D">
    <w:name w:val="E9014C36CD2B427E8ED0F413F00B639D"/>
    <w:rsid w:val="00126AC5"/>
  </w:style>
  <w:style w:type="paragraph" w:customStyle="1" w:styleId="A824E4A192714407865CEFC36E0B456F">
    <w:name w:val="A824E4A192714407865CEFC36E0B456F"/>
    <w:rsid w:val="00126AC5"/>
  </w:style>
  <w:style w:type="paragraph" w:customStyle="1" w:styleId="E1E2560BB2384F79A41C148012474D7A">
    <w:name w:val="E1E2560BB2384F79A41C148012474D7A"/>
    <w:rsid w:val="00126AC5"/>
  </w:style>
  <w:style w:type="paragraph" w:customStyle="1" w:styleId="22035C152B1946FE9CE049041ED5AC1D">
    <w:name w:val="22035C152B1946FE9CE049041ED5AC1D"/>
    <w:rsid w:val="00126AC5"/>
  </w:style>
  <w:style w:type="paragraph" w:customStyle="1" w:styleId="A8BD18E325574CA49C2DCE3E29E66956">
    <w:name w:val="A8BD18E325574CA49C2DCE3E29E66956"/>
    <w:rsid w:val="00126AC5"/>
  </w:style>
  <w:style w:type="paragraph" w:customStyle="1" w:styleId="B25A67C814A04AC8A8CD66F4D4E8A317">
    <w:name w:val="B25A67C814A04AC8A8CD66F4D4E8A317"/>
    <w:rsid w:val="00126AC5"/>
  </w:style>
  <w:style w:type="paragraph" w:customStyle="1" w:styleId="A1CC339ADE8A401CAF0A36598C1AA526">
    <w:name w:val="A1CC339ADE8A401CAF0A36598C1AA526"/>
    <w:rsid w:val="00126AC5"/>
  </w:style>
  <w:style w:type="paragraph" w:customStyle="1" w:styleId="7DF3540428EF47979B2453B8DDD3A490">
    <w:name w:val="7DF3540428EF47979B2453B8DDD3A490"/>
    <w:rsid w:val="00001684"/>
  </w:style>
  <w:style w:type="paragraph" w:customStyle="1" w:styleId="059DCC70F4684E4B80C788C07DD69811">
    <w:name w:val="059DCC70F4684E4B80C788C07DD69811"/>
    <w:rsid w:val="000016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0881418A-2717-4A50-9206-E0AB80F57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315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Patel</dc:creator>
  <cp:keywords/>
  <dc:description/>
  <cp:lastModifiedBy>Anandbhai Patel</cp:lastModifiedBy>
  <cp:revision>16</cp:revision>
  <cp:lastPrinted>2017-07-17T20:31:00Z</cp:lastPrinted>
  <dcterms:created xsi:type="dcterms:W3CDTF">2017-07-17T20:31:00Z</dcterms:created>
  <dcterms:modified xsi:type="dcterms:W3CDTF">2020-12-10T04:43:00Z</dcterms:modified>
  <cp:version/>
</cp:coreProperties>
</file>